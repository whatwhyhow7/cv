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Ex>
        <w:trPr>
          <w:trHeight w:val="16937" w:hRule="atLeast"/>
        </w:trPr>
        <w:tc>
          <w:tcPr>
            <w:tcW w:w="3322" w:type="dxa"/>
            <w:shd w:val="clear" w:color="auto" w:fill="489CA2"/>
          </w:tcPr>
          <w:p>
            <w:pPr>
              <w:pStyle w:val="8"/>
              <w:widowControl w:val="0"/>
              <w:jc w:val="both"/>
            </w:pPr>
          </w:p>
          <w:p>
            <w:pPr>
              <w:pStyle w:val="8"/>
              <w:widowControl w:val="0"/>
              <w:jc w:val="both"/>
            </w:pPr>
            <w:bookmarkStart w:id="0" w:name="photo"/>
            <w:r>
              <w:rPr>
                <w:rFonts w:ascii="宋体" w:hAnsi="宋体" w:eastAsia="宋体" w:cs="宋体"/>
                <w:sz w:val="24"/>
                <w:szCs w:val="24"/>
              </w:rPr>
              <w:drawing>
                <wp:anchor distT="0" distB="0" distL="114935" distR="114935" simplePos="0" relativeHeight="251658240" behindDoc="0" locked="1" layoutInCell="1" allowOverlap="1">
                  <wp:simplePos x="0" y="0"/>
                  <wp:positionH relativeFrom="page">
                    <wp:posOffset>410845</wp:posOffset>
                  </wp:positionH>
                  <wp:positionV relativeFrom="page">
                    <wp:posOffset>201295</wp:posOffset>
                  </wp:positionV>
                  <wp:extent cx="1362710" cy="1678305"/>
                  <wp:effectExtent l="0" t="0" r="8890" b="17145"/>
                  <wp:wrapNone/>
                  <wp:docPr id="4" name="photo" descr="E:\Photo\头像\Hower\白.jpg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descr="E:\Photo\头像\Hower\白.jpg白"/>
                          <pic:cNvPicPr>
                            <a:picLocks noChangeAspect="1"/>
                          </pic:cNvPicPr>
                        </pic:nvPicPr>
                        <pic:blipFill>
                          <a:blip r:embed="rId4"/>
                          <a:srcRect/>
                          <a:stretch>
                            <a:fillRect/>
                          </a:stretch>
                        </pic:blipFill>
                        <pic:spPr>
                          <a:xfrm>
                            <a:off x="0" y="0"/>
                            <a:ext cx="1362710" cy="1678305"/>
                          </a:xfrm>
                          <a:prstGeom prst="rect">
                            <a:avLst/>
                          </a:prstGeom>
                          <a:noFill/>
                          <a:ln w="9525">
                            <a:noFill/>
                          </a:ln>
                        </pic:spPr>
                      </pic:pic>
                    </a:graphicData>
                  </a:graphic>
                </wp:anchor>
              </w:drawing>
            </w:r>
            <w:bookmarkEnd w:id="0"/>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2"/>
              <w:widowControl w:val="0"/>
              <w:spacing w:before="0" w:beforeAutospacing="0" w:after="0" w:afterAutospacing="0" w:line="600" w:lineRule="exact"/>
              <w:jc w:val="center"/>
              <w:rPr>
                <w:rFonts w:hint="eastAsia" w:ascii="微软雅黑" w:hAnsi="微软雅黑" w:eastAsia="微软雅黑"/>
                <w:color w:val="FFFFFF"/>
                <w:kern w:val="24"/>
                <w:sz w:val="44"/>
                <w:szCs w:val="44"/>
                <w:lang w:eastAsia="zh-CN"/>
              </w:rPr>
            </w:pPr>
            <w:r>
              <w:rPr>
                <w:rFonts w:hint="eastAsia" w:ascii="微软雅黑" w:hAnsi="微软雅黑" w:eastAsia="微软雅黑"/>
                <w:color w:val="FFFFFF"/>
                <w:kern w:val="24"/>
                <w:sz w:val="44"/>
                <w:szCs w:val="44"/>
                <w:lang w:eastAsia="zh-CN"/>
              </w:rPr>
              <w:t>王文豪</w:t>
            </w:r>
          </w:p>
          <w:p>
            <w:pPr>
              <w:pStyle w:val="8"/>
              <w:widowControl w:val="0"/>
              <w:jc w:val="both"/>
            </w:pPr>
          </w:p>
          <w:p>
            <w:pPr>
              <w:pStyle w:val="2"/>
              <w:widowControl w:val="0"/>
              <w:tabs>
                <w:tab w:val="left" w:pos="220"/>
              </w:tabs>
              <w:spacing w:before="0" w:beforeAutospacing="0" w:after="0" w:afterAutospacing="0"/>
              <w:ind w:firstLine="440" w:firstLineChars="200"/>
              <w:rPr>
                <w:rFonts w:hint="eastAsia" w:eastAsia="微软雅黑"/>
                <w:lang w:eastAsia="zh-CN"/>
              </w:rPr>
            </w:pPr>
            <w:bookmarkStart w:id="1" w:name="post_name"/>
            <w:r>
              <w:rPr>
                <w:rFonts w:hint="eastAsia" w:hAnsi="微软雅黑" w:eastAsia="微软雅黑" w:cs="Times New Roman"/>
                <w:color w:val="FFFFFF"/>
                <w:kern w:val="24"/>
                <w:sz w:val="22"/>
                <w:szCs w:val="22"/>
              </w:rPr>
              <w:t>意向岗位：</w:t>
            </w:r>
            <w:bookmarkEnd w:id="1"/>
            <w:r>
              <w:rPr>
                <w:rFonts w:hint="eastAsia" w:hAnsi="微软雅黑" w:eastAsia="微软雅黑" w:cs="Times New Roman"/>
                <w:color w:val="FFFFFF"/>
                <w:kern w:val="24"/>
                <w:sz w:val="22"/>
                <w:szCs w:val="22"/>
                <w:lang w:eastAsia="zh-CN"/>
              </w:rPr>
              <w:t>前端工程师</w:t>
            </w:r>
          </w:p>
          <w:p>
            <w:pPr>
              <w:pStyle w:val="2"/>
              <w:widowControl w:val="0"/>
              <w:tabs>
                <w:tab w:val="left" w:pos="220"/>
              </w:tabs>
              <w:spacing w:before="0" w:beforeAutospacing="0" w:after="0" w:afterAutospacing="0"/>
              <w:rPr>
                <w:rFonts w:hint="eastAsia" w:hAnsi="微软雅黑" w:eastAsia="微软雅黑" w:cs="Times New Roman"/>
                <w:color w:val="FFFFFF"/>
                <w:kern w:val="24"/>
                <w:sz w:val="22"/>
                <w:szCs w:val="22"/>
                <w:lang w:eastAsia="zh-CN"/>
              </w:rPr>
            </w:pPr>
            <w:bookmarkStart w:id="10" w:name="_GoBack"/>
            <w:bookmarkEnd w:id="10"/>
          </w:p>
          <w:p>
            <w:pPr>
              <w:pStyle w:val="8"/>
              <w:widowControl w:val="0"/>
              <w:jc w:val="both"/>
            </w:pP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6"/>
                <w:szCs w:val="16"/>
                <w:lang w:val="en-US" w:eastAsia="zh-CN"/>
              </w:rPr>
            </w:pPr>
            <w:bookmarkStart w:id="2" w:name="birthday"/>
            <w:r>
              <w:rPr>
                <w:sz w:val="16"/>
                <w:szCs w:val="22"/>
              </w:rPr>
              <mc:AlternateContent>
                <mc:Choice Requires="wps">
                  <w:drawing>
                    <wp:anchor distT="0" distB="0" distL="114300" distR="114300" simplePos="0" relativeHeight="251659264" behindDoc="0" locked="0" layoutInCell="1" allowOverlap="1">
                      <wp:simplePos x="0" y="0"/>
                      <wp:positionH relativeFrom="column">
                        <wp:posOffset>255270</wp:posOffset>
                      </wp:positionH>
                      <wp:positionV relativeFrom="paragraph">
                        <wp:posOffset>57150</wp:posOffset>
                      </wp:positionV>
                      <wp:extent cx="160655" cy="160655"/>
                      <wp:effectExtent l="0" t="0" r="10795" b="10795"/>
                      <wp:wrapNone/>
                      <wp:docPr id="2050" name="日历"/>
                      <wp:cNvGraphicFramePr/>
                      <a:graphic xmlns:a="http://schemas.openxmlformats.org/drawingml/2006/main">
                        <a:graphicData uri="http://schemas.microsoft.com/office/word/2010/wordprocessingShape">
                          <wps:wsp>
                            <wps:cNvSpPr>
                              <a:spLocks noChangeArrowheads="1"/>
                            </wps:cNvSpPr>
                            <wps:spPr bwMode="auto">
                              <a:xfrm>
                                <a:off x="1219200" y="3370580"/>
                                <a:ext cx="160655" cy="160655"/>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日历" o:spid="_x0000_s1026" o:spt="100" style="position:absolute;left:0pt;margin-left:20.1pt;margin-top:4.5pt;height:12.65pt;width:12.65pt;z-index:251659264;v-text-anchor:middle;mso-width-relative:page;mso-height-relative:page;" fillcolor="#FFFFFF [3212]" filled="t" stroked="f" coordsize="1993900,1873250" o:gfxdata="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5031,126244;104467,49456;92958,97411;88397,68436;83163,60427;86928,59548;89989,58018;92407,55935;94151,53232;95468,49456;45827,106331;54245,67915;45827,68859;49102,59906;52378,58571;55010,56683;56969,54209;58346,51149;17295,22873;13842,25378;12192,29511;12742,135842;15370,139258;19465,140592;137479,139616;140443,136525;141329,30291;140046,25964;136838,23133;124187,27786;26921,22515;107563,17667;134026,9533;139802,10476;144905,13079;149030,17114;151964,22222;153400,28209;153278,135972;151566,141796;148419,146742;144110,150549;138885,152892;19465,153575;13689,152631;8556,149996;4430,145994;1527,140885;91,134931;213,27136;1894,21311;5042,16333;9381,12526;14606,10184;29304,9533" o:connectangles="0,0,0,0,0,0,0,0,0,0,0,0,0,0,0,0,0,0,0,0,0,0,0,0,0,0,0,0,0,0,0,0,0,0,0,0,0,0,0,0,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rPr>
              <w:t>19</w:t>
            </w:r>
            <w:r>
              <w:rPr>
                <w:rFonts w:hint="eastAsia" w:ascii="微软雅黑" w:hAnsi="微软雅黑" w:eastAsia="微软雅黑" w:cs="微软雅黑"/>
                <w:color w:val="FFFFFF"/>
                <w:kern w:val="2"/>
                <w:sz w:val="16"/>
                <w:szCs w:val="16"/>
                <w:lang w:val="en-US" w:eastAsia="zh-CN"/>
              </w:rPr>
              <w:t>89</w:t>
            </w:r>
            <w:r>
              <w:rPr>
                <w:rFonts w:hint="eastAsia" w:ascii="微软雅黑" w:hAnsi="微软雅黑" w:eastAsia="微软雅黑" w:cs="微软雅黑"/>
                <w:color w:val="FFFFFF"/>
                <w:kern w:val="2"/>
                <w:sz w:val="16"/>
                <w:szCs w:val="16"/>
              </w:rPr>
              <w:t>.</w:t>
            </w:r>
            <w:bookmarkEnd w:id="2"/>
            <w:r>
              <w:rPr>
                <w:rFonts w:hint="eastAsia" w:ascii="微软雅黑" w:hAnsi="微软雅黑" w:eastAsia="微软雅黑" w:cs="微软雅黑"/>
                <w:color w:val="FFFFFF"/>
                <w:kern w:val="2"/>
                <w:sz w:val="16"/>
                <w:szCs w:val="16"/>
                <w:lang w:val="en-US" w:eastAsia="zh-CN"/>
              </w:rPr>
              <w:t>11.07</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71755</wp:posOffset>
                      </wp:positionV>
                      <wp:extent cx="146050" cy="146050"/>
                      <wp:effectExtent l="0" t="0" r="6350" b="6350"/>
                      <wp:wrapNone/>
                      <wp:docPr id="365" name="电话"/>
                      <wp:cNvGraphicFramePr/>
                      <a:graphic xmlns:a="http://schemas.openxmlformats.org/drawingml/2006/main">
                        <a:graphicData uri="http://schemas.microsoft.com/office/word/2010/wordprocessingShape">
                          <wps:wsp>
                            <wps:cNvSpPr/>
                            <wps:spPr bwMode="auto">
                              <a:xfrm>
                                <a:off x="194945" y="3569335"/>
                                <a:ext cx="146050" cy="146050"/>
                              </a:xfrm>
                              <a:custGeom>
                                <a:avLst/>
                                <a:gdLst>
                                  <a:gd name="connsiteX0" fmla="*/ 608252 w 1978606"/>
                                  <a:gd name="connsiteY0" fmla="*/ 0 h 3092264"/>
                                  <a:gd name="connsiteX1" fmla="*/ 720410 w 1978606"/>
                                  <a:gd name="connsiteY1" fmla="*/ 112000 h 3092264"/>
                                  <a:gd name="connsiteX2" fmla="*/ 877432 w 1978606"/>
                                  <a:gd name="connsiteY2" fmla="*/ 672000 h 3092264"/>
                                  <a:gd name="connsiteX3" fmla="*/ 832568 w 1978606"/>
                                  <a:gd name="connsiteY3" fmla="*/ 828801 h 3092264"/>
                                  <a:gd name="connsiteX4" fmla="*/ 563388 w 1978606"/>
                                  <a:gd name="connsiteY4" fmla="*/ 985601 h 3092264"/>
                                  <a:gd name="connsiteX5" fmla="*/ 1079317 w 1978606"/>
                                  <a:gd name="connsiteY5" fmla="*/ 2172802 h 3092264"/>
                                  <a:gd name="connsiteX6" fmla="*/ 1337349 w 1978606"/>
                                  <a:gd name="connsiteY6" fmla="*/ 2010428 h 3092264"/>
                                  <a:gd name="connsiteX7" fmla="*/ 1505519 w 1978606"/>
                                  <a:gd name="connsiteY7" fmla="*/ 2038402 h 3092264"/>
                                  <a:gd name="connsiteX8" fmla="*/ 1931721 w 1978606"/>
                                  <a:gd name="connsiteY8" fmla="*/ 2464003 h 3092264"/>
                                  <a:gd name="connsiteX9" fmla="*/ 1954153 w 1978606"/>
                                  <a:gd name="connsiteY9" fmla="*/ 2620803 h 3092264"/>
                                  <a:gd name="connsiteX10" fmla="*/ 1707404 w 1978606"/>
                                  <a:gd name="connsiteY10" fmla="*/ 3001603 h 3092264"/>
                                  <a:gd name="connsiteX11" fmla="*/ 1483087 w 1978606"/>
                                  <a:gd name="connsiteY11" fmla="*/ 3046403 h 3092264"/>
                                  <a:gd name="connsiteX12" fmla="*/ 2596 w 1978606"/>
                                  <a:gd name="connsiteY12" fmla="*/ 179200 h 3092264"/>
                                  <a:gd name="connsiteX13" fmla="*/ 159618 w 1978606"/>
                                  <a:gd name="connsiteY13" fmla="*/ 44800 h 3092264"/>
                                  <a:gd name="connsiteX14" fmla="*/ 608252 w 1978606"/>
                                  <a:gd name="connsiteY14" fmla="*/ 0 h 3092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chemeClr val="bg1"/>
                              </a:solidFill>
                              <a:ln>
                                <a:noFill/>
                              </a:ln>
                            </wps:spPr>
                            <wps:bodyPr anchor="ctr"/>
                          </wps:wsp>
                        </a:graphicData>
                      </a:graphic>
                    </wp:anchor>
                  </w:drawing>
                </mc:Choice>
                <mc:Fallback>
                  <w:pict>
                    <v:shape id="电话" o:spid="_x0000_s1026" o:spt="100" style="position:absolute;left:0pt;margin-left:21pt;margin-top:5.65pt;height:11.5pt;width:11.5pt;z-index:251660288;v-text-anchor:middle;mso-width-relative:page;mso-height-relative:page;" fillcolor="#FFFFFF [3212]" filled="t" stroked="f" coordsize="1978606,3092264" o:gfxdata="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44897,0;53176,5289;64767,31739;61455,39144;41586,46550;79669,102623;98715,94954;111129,96275;142589,116376;144245,123782;126031,141768;109473,143883;191,8463;11782,2115;44897,0" o:connectangles="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8"/>
                <w:szCs w:val="18"/>
              </w:rPr>
              <w:drawing>
                <wp:inline distT="0" distB="0" distL="114300" distR="114300">
                  <wp:extent cx="0" cy="0"/>
                  <wp:effectExtent l="0" t="0" r="0" b="0"/>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5"/>
                          <a:stretch>
                            <a:fillRect/>
                          </a:stretch>
                        </pic:blipFill>
                        <pic:spPr>
                          <a:xfrm>
                            <a:off x="0" y="0"/>
                            <a:ext cx="0" cy="0"/>
                          </a:xfrm>
                          <a:prstGeom prst="rect">
                            <a:avLst/>
                          </a:prstGeom>
                        </pic:spPr>
                      </pic:pic>
                    </a:graphicData>
                  </a:graphic>
                </wp:inline>
              </w:drawing>
            </w:r>
            <w:r>
              <w:rPr>
                <w:rFonts w:hint="eastAsia" w:ascii="微软雅黑" w:hAnsi="微软雅黑" w:eastAsia="微软雅黑" w:cs="微软雅黑"/>
                <w:color w:val="FFFFFF"/>
                <w:kern w:val="2"/>
                <w:sz w:val="18"/>
                <w:szCs w:val="18"/>
                <w:lang w:val="en-US" w:eastAsia="zh-CN"/>
              </w:rPr>
              <w:t xml:space="preserve">       </w:t>
            </w:r>
            <w:r>
              <w:rPr>
                <w:rFonts w:hint="eastAsia" w:ascii="微软雅黑" w:hAnsi="微软雅黑" w:eastAsia="微软雅黑" w:cs="微软雅黑"/>
                <w:color w:val="FFFFFF"/>
                <w:kern w:val="2"/>
                <w:sz w:val="16"/>
                <w:szCs w:val="16"/>
                <w:lang w:val="en-US" w:eastAsia="zh-CN"/>
              </w:rPr>
              <w:t>188-1177-8915</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6"/>
                <w:szCs w:val="16"/>
                <w:lang w:val="en-US" w:eastAsia="zh-CN"/>
              </w:rPr>
            </w:pPr>
            <w:r>
              <w:rPr>
                <w:sz w:val="16"/>
                <w:szCs w:val="22"/>
              </w:rPr>
              <mc:AlternateContent>
                <mc:Choice Requires="wps">
                  <w:drawing>
                    <wp:anchor distT="0" distB="0" distL="114300" distR="114300" simplePos="0" relativeHeight="251661312" behindDoc="0" locked="0" layoutInCell="1" allowOverlap="1">
                      <wp:simplePos x="0" y="0"/>
                      <wp:positionH relativeFrom="column">
                        <wp:posOffset>259080</wp:posOffset>
                      </wp:positionH>
                      <wp:positionV relativeFrom="paragraph">
                        <wp:posOffset>88265</wp:posOffset>
                      </wp:positionV>
                      <wp:extent cx="151765" cy="122555"/>
                      <wp:effectExtent l="0" t="0" r="635" b="10795"/>
                      <wp:wrapNone/>
                      <wp:docPr id="3" name="微信"/>
                      <wp:cNvGraphicFramePr/>
                      <a:graphic xmlns:a="http://schemas.openxmlformats.org/drawingml/2006/main">
                        <a:graphicData uri="http://schemas.microsoft.com/office/word/2010/wordprocessingShape">
                          <wps:wsp>
                            <wps:cNvSpPr/>
                            <wps:spPr bwMode="auto">
                              <a:xfrm>
                                <a:off x="194945" y="3870960"/>
                                <a:ext cx="151765" cy="122555"/>
                              </a:xfrm>
                              <a:custGeom>
                                <a:avLst/>
                                <a:gdLst>
                                  <a:gd name="T0" fmla="*/ 415236 w 969654"/>
                                  <a:gd name="T1" fmla="*/ 250385 h 903534"/>
                                  <a:gd name="T2" fmla="*/ 396851 w 969654"/>
                                  <a:gd name="T3" fmla="*/ 268878 h 903534"/>
                                  <a:gd name="T4" fmla="*/ 415236 w 969654"/>
                                  <a:gd name="T5" fmla="*/ 287369 h 903534"/>
                                  <a:gd name="T6" fmla="*/ 433622 w 969654"/>
                                  <a:gd name="T7" fmla="*/ 268878 h 903534"/>
                                  <a:gd name="T8" fmla="*/ 415236 w 969654"/>
                                  <a:gd name="T9" fmla="*/ 250385 h 903534"/>
                                  <a:gd name="T10" fmla="*/ 309970 w 969654"/>
                                  <a:gd name="T11" fmla="*/ 250385 h 903534"/>
                                  <a:gd name="T12" fmla="*/ 291585 w 969654"/>
                                  <a:gd name="T13" fmla="*/ 268878 h 903534"/>
                                  <a:gd name="T14" fmla="*/ 309970 w 969654"/>
                                  <a:gd name="T15" fmla="*/ 287369 h 903534"/>
                                  <a:gd name="T16" fmla="*/ 328354 w 969654"/>
                                  <a:gd name="T17" fmla="*/ 268878 h 903534"/>
                                  <a:gd name="T18" fmla="*/ 309970 w 969654"/>
                                  <a:gd name="T19" fmla="*/ 250385 h 903534"/>
                                  <a:gd name="T20" fmla="*/ 353063 w 969654"/>
                                  <a:gd name="T21" fmla="*/ 172856 h 903534"/>
                                  <a:gd name="T22" fmla="*/ 460518 w 969654"/>
                                  <a:gd name="T23" fmla="*/ 216825 h 903534"/>
                                  <a:gd name="T24" fmla="*/ 450007 w 969654"/>
                                  <a:gd name="T25" fmla="*/ 397739 h 903534"/>
                                  <a:gd name="T26" fmla="*/ 462607 w 969654"/>
                                  <a:gd name="T27" fmla="*/ 464119 h 903534"/>
                                  <a:gd name="T28" fmla="*/ 404682 w 969654"/>
                                  <a:gd name="T29" fmla="*/ 423554 h 903534"/>
                                  <a:gd name="T30" fmla="*/ 234800 w 969654"/>
                                  <a:gd name="T31" fmla="*/ 366285 h 903534"/>
                                  <a:gd name="T32" fmla="*/ 283419 w 969654"/>
                                  <a:gd name="T33" fmla="*/ 191736 h 903534"/>
                                  <a:gd name="T34" fmla="*/ 353063 w 969654"/>
                                  <a:gd name="T35" fmla="*/ 172856 h 903534"/>
                                  <a:gd name="T36" fmla="*/ 279794 w 969654"/>
                                  <a:gd name="T37" fmla="*/ 96193 h 903534"/>
                                  <a:gd name="T38" fmla="*/ 252216 w 969654"/>
                                  <a:gd name="T39" fmla="*/ 123932 h 903534"/>
                                  <a:gd name="T40" fmla="*/ 279794 w 969654"/>
                                  <a:gd name="T41" fmla="*/ 151670 h 903534"/>
                                  <a:gd name="T42" fmla="*/ 307371 w 969654"/>
                                  <a:gd name="T43" fmla="*/ 123932 h 903534"/>
                                  <a:gd name="T44" fmla="*/ 279794 w 969654"/>
                                  <a:gd name="T45" fmla="*/ 96193 h 903534"/>
                                  <a:gd name="T46" fmla="*/ 150372 w 969654"/>
                                  <a:gd name="T47" fmla="*/ 96193 h 903534"/>
                                  <a:gd name="T48" fmla="*/ 122796 w 969654"/>
                                  <a:gd name="T49" fmla="*/ 123932 h 903534"/>
                                  <a:gd name="T50" fmla="*/ 150372 w 969654"/>
                                  <a:gd name="T51" fmla="*/ 151670 h 903534"/>
                                  <a:gd name="T52" fmla="*/ 177950 w 969654"/>
                                  <a:gd name="T53" fmla="*/ 123932 h 903534"/>
                                  <a:gd name="T54" fmla="*/ 150372 w 969654"/>
                                  <a:gd name="T55" fmla="*/ 96193 h 903534"/>
                                  <a:gd name="T56" fmla="*/ 208642 w 969654"/>
                                  <a:gd name="T57" fmla="*/ 86 h 903534"/>
                                  <a:gd name="T58" fmla="*/ 282485 w 969654"/>
                                  <a:gd name="T59" fmla="*/ 9657 h 903534"/>
                                  <a:gd name="T60" fmla="*/ 429119 w 969654"/>
                                  <a:gd name="T61" fmla="*/ 192863 h 903534"/>
                                  <a:gd name="T62" fmla="*/ 273433 w 969654"/>
                                  <a:gd name="T63" fmla="*/ 183638 h 903534"/>
                                  <a:gd name="T64" fmla="*/ 224814 w 969654"/>
                                  <a:gd name="T65" fmla="*/ 358187 h 903534"/>
                                  <a:gd name="T66" fmla="*/ 244312 w 969654"/>
                                  <a:gd name="T67" fmla="*/ 379890 h 903534"/>
                                  <a:gd name="T68" fmla="*/ 187258 w 969654"/>
                                  <a:gd name="T69" fmla="*/ 380832 h 903534"/>
                                  <a:gd name="T70" fmla="*/ 125482 w 969654"/>
                                  <a:gd name="T71" fmla="*/ 430243 h 903534"/>
                                  <a:gd name="T72" fmla="*/ 109403 w 969654"/>
                                  <a:gd name="T73" fmla="*/ 357758 h 903534"/>
                                  <a:gd name="T74" fmla="*/ 27799 w 969654"/>
                                  <a:gd name="T75" fmla="*/ 97260 h 903534"/>
                                  <a:gd name="T76" fmla="*/ 208642 w 969654"/>
                                  <a:gd name="T77" fmla="*/ 86 h 90353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chemeClr val="bg1"/>
                              </a:solidFill>
                              <a:ln>
                                <a:noFill/>
                              </a:ln>
                            </wps:spPr>
                            <wps:bodyPr anchor="ctr" anchorCtr="1"/>
                          </wps:wsp>
                        </a:graphicData>
                      </a:graphic>
                    </wp:anchor>
                  </w:drawing>
                </mc:Choice>
                <mc:Fallback>
                  <w:pict>
                    <v:shape id="微信" o:spid="_x0000_s1026" o:spt="100" style="position:absolute;left:0pt;margin-left:20.4pt;margin-top:6.95pt;height:9.65pt;width:11.95pt;z-index:251661312;v-text-anchor:middle-center;mso-width-relative:page;mso-height-relative:page;" fillcolor="#FFFFFF [3212]" filled="t" stroked="f" coordsize="969654,903534" o:gfxdata="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o:connectlocs="64990,33962;62112,36470;64990,38978;67868,36470;64990,33962;48514,33962;45637,36470;48514,38978;51392,36470;48514,33962;55259,23446;72077,29410;70432,53949;72404,62952;63338,57450;36749,49682;44359,26006;55259,23446;43791,13047;39475,16810;43791,20572;48108,16810;43791,13047;23535,13047;19219,16810;23535,20572;27851,16810;23535,13047;32655,11;44213,1309;67163,26159;42796,24908;35186,48584;38238,51528;29308,51655;19639,58357;17123,48526;4350,13192;32655,11" o:connectangles="0,0,0,0,0,0,0,0,0,0,0,0,0,0,0,0,0,0,0,0,0,0,0,0,0,0,0,0,0,0,0,0,0,0,0,0,0,0,0"/>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806231492</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8"/>
                <w:szCs w:val="18"/>
                <w:lang w:val="en-US" w:eastAsia="zh-CN"/>
              </w:rPr>
            </w:pPr>
            <w:r>
              <w:rPr>
                <w:sz w:val="16"/>
                <w:szCs w:val="22"/>
              </w:rPr>
              <mc:AlternateContent>
                <mc:Choice Requires="wps">
                  <w:drawing>
                    <wp:anchor distT="0" distB="0" distL="114300" distR="114300" simplePos="0" relativeHeight="251662336" behindDoc="0" locked="0" layoutInCell="1" allowOverlap="1">
                      <wp:simplePos x="0" y="0"/>
                      <wp:positionH relativeFrom="column">
                        <wp:posOffset>264160</wp:posOffset>
                      </wp:positionH>
                      <wp:positionV relativeFrom="paragraph">
                        <wp:posOffset>104775</wp:posOffset>
                      </wp:positionV>
                      <wp:extent cx="137795" cy="98425"/>
                      <wp:effectExtent l="0" t="0" r="14605" b="15875"/>
                      <wp:wrapNone/>
                      <wp:docPr id="318" name="信息"/>
                      <wp:cNvGraphicFramePr/>
                      <a:graphic xmlns:a="http://schemas.openxmlformats.org/drawingml/2006/main">
                        <a:graphicData uri="http://schemas.microsoft.com/office/word/2010/wordprocessingShape">
                          <wps:wsp>
                            <wps:cNvSpPr/>
                            <wps:spPr>
                              <a:xfrm>
                                <a:off x="242570" y="4116705"/>
                                <a:ext cx="137795" cy="98425"/>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信息" o:spid="_x0000_s1026" o:spt="100" style="position:absolute;left:0pt;margin-left:20.8pt;margin-top:8.25pt;height:7.75pt;width:10.85pt;z-index:251662336;v-text-anchor:middle;mso-width-relative:page;mso-height-relative:page;" fillcolor="#FFFFFF [3212]" filled="t" stroked="f" coordsize="529316,401026" o:gfxdata="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95612,48172;92492,51114;121075,78062;121504,78714;128008,78714;42182,48172;9786,78714;16290,78714;16719,78062;45302,51114;12065,19710;57998,63015;68596,67154;68897,67126;79796,63015;125729,19710;119487,19710;78333,58510;68897,62069;68636,62093;59461,58510;18307,19710;23953,0;113841,0;137795,22583;137795,75841;113841,98425;23953,98425;0,75841;0,22583;23953,0" o:connectangles="0,0,0,0,0,0,0,0,0,0,0,0,0,0,0,0,0,0,0,0,0,0,0,0,0,0,0,0,0,0,0"/>
                      <v:fill on="t" focussize="0,0"/>
                      <v:stroke on="f" weight="1pt" miterlimit="8" joinstyle="miter"/>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wangwenhao.rar@gmail.com</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640" w:firstLineChars="400"/>
              <w:jc w:val="left"/>
              <w:textAlignment w:val="bottom"/>
              <w:outlineLvl w:val="9"/>
              <w:rPr>
                <w:rFonts w:hint="eastAsia" w:ascii="微软雅黑" w:hAnsi="微软雅黑" w:eastAsia="微软雅黑" w:cs="微软雅黑"/>
                <w:color w:val="FFFFFF"/>
                <w:kern w:val="2"/>
                <w:sz w:val="18"/>
                <w:szCs w:val="18"/>
                <w:lang w:val="en-US" w:eastAsia="zh-CN"/>
              </w:rPr>
            </w:pPr>
            <w:r>
              <w:rPr>
                <w:sz w:val="16"/>
                <w:szCs w:val="22"/>
              </w:rPr>
              <mc:AlternateContent>
                <mc:Choice Requires="wps">
                  <w:drawing>
                    <wp:anchor distT="0" distB="0" distL="114300" distR="114300" simplePos="0" relativeHeight="251663360" behindDoc="0" locked="0" layoutInCell="1" allowOverlap="1">
                      <wp:simplePos x="0" y="0"/>
                      <wp:positionH relativeFrom="column">
                        <wp:posOffset>260985</wp:posOffset>
                      </wp:positionH>
                      <wp:positionV relativeFrom="paragraph">
                        <wp:posOffset>111125</wp:posOffset>
                      </wp:positionV>
                      <wp:extent cx="151130" cy="114935"/>
                      <wp:effectExtent l="0" t="0" r="1270" b="18415"/>
                      <wp:wrapNone/>
                      <wp:docPr id="5" name="互联网"/>
                      <wp:cNvGraphicFramePr/>
                      <a:graphic xmlns:a="http://schemas.openxmlformats.org/drawingml/2006/main">
                        <a:graphicData uri="http://schemas.microsoft.com/office/word/2010/wordprocessingShape">
                          <wps:wsp>
                            <wps:cNvSpPr/>
                            <wps:spPr bwMode="auto">
                              <a:xfrm>
                                <a:off x="194945" y="4386580"/>
                                <a:ext cx="151130" cy="114935"/>
                              </a:xfrm>
                              <a:custGeom>
                                <a:avLst/>
                                <a:gdLst/>
                                <a:ahLst/>
                                <a:cxnLst/>
                                <a:rect l="0" t="0" r="r" b="b"/>
                                <a:pathLst>
                                  <a:path w="1903412" h="1563688">
                                    <a:moveTo>
                                      <a:pt x="872180" y="1544638"/>
                                    </a:moveTo>
                                    <a:lnTo>
                                      <a:pt x="875675" y="1544638"/>
                                    </a:lnTo>
                                    <a:lnTo>
                                      <a:pt x="1859905" y="1544638"/>
                                    </a:lnTo>
                                    <a:lnTo>
                                      <a:pt x="1863400" y="1544638"/>
                                    </a:lnTo>
                                    <a:lnTo>
                                      <a:pt x="1866577" y="1545233"/>
                                    </a:lnTo>
                                    <a:lnTo>
                                      <a:pt x="1869118" y="1545829"/>
                                    </a:lnTo>
                                    <a:lnTo>
                                      <a:pt x="1871660" y="1546722"/>
                                    </a:lnTo>
                                    <a:lnTo>
                                      <a:pt x="1873884" y="1547912"/>
                                    </a:lnTo>
                                    <a:lnTo>
                                      <a:pt x="1875154" y="1549103"/>
                                    </a:lnTo>
                                    <a:lnTo>
                                      <a:pt x="1876107" y="1550591"/>
                                    </a:lnTo>
                                    <a:lnTo>
                                      <a:pt x="1876425" y="1552079"/>
                                    </a:lnTo>
                                    <a:lnTo>
                                      <a:pt x="1876425" y="1555651"/>
                                    </a:lnTo>
                                    <a:lnTo>
                                      <a:pt x="1876107" y="1557140"/>
                                    </a:lnTo>
                                    <a:lnTo>
                                      <a:pt x="1875154" y="1558926"/>
                                    </a:lnTo>
                                    <a:lnTo>
                                      <a:pt x="1873884" y="1560116"/>
                                    </a:lnTo>
                                    <a:lnTo>
                                      <a:pt x="1871660" y="1561307"/>
                                    </a:lnTo>
                                    <a:lnTo>
                                      <a:pt x="1869118" y="1562200"/>
                                    </a:lnTo>
                                    <a:lnTo>
                                      <a:pt x="1866577" y="1563093"/>
                                    </a:lnTo>
                                    <a:lnTo>
                                      <a:pt x="1863400" y="1563390"/>
                                    </a:lnTo>
                                    <a:lnTo>
                                      <a:pt x="1859905" y="1563688"/>
                                    </a:lnTo>
                                    <a:lnTo>
                                      <a:pt x="875675" y="1563688"/>
                                    </a:lnTo>
                                    <a:lnTo>
                                      <a:pt x="872180" y="1563390"/>
                                    </a:lnTo>
                                    <a:lnTo>
                                      <a:pt x="869003" y="1563093"/>
                                    </a:lnTo>
                                    <a:lnTo>
                                      <a:pt x="866144" y="1562200"/>
                                    </a:lnTo>
                                    <a:lnTo>
                                      <a:pt x="863603" y="1561307"/>
                                    </a:lnTo>
                                    <a:lnTo>
                                      <a:pt x="861696" y="1560116"/>
                                    </a:lnTo>
                                    <a:lnTo>
                                      <a:pt x="860108" y="1558926"/>
                                    </a:lnTo>
                                    <a:lnTo>
                                      <a:pt x="859155" y="1557140"/>
                                    </a:lnTo>
                                    <a:lnTo>
                                      <a:pt x="858837" y="1555651"/>
                                    </a:lnTo>
                                    <a:lnTo>
                                      <a:pt x="858837" y="1552079"/>
                                    </a:lnTo>
                                    <a:lnTo>
                                      <a:pt x="859155" y="1550591"/>
                                    </a:lnTo>
                                    <a:lnTo>
                                      <a:pt x="860108" y="1549103"/>
                                    </a:lnTo>
                                    <a:lnTo>
                                      <a:pt x="861696" y="1547912"/>
                                    </a:lnTo>
                                    <a:lnTo>
                                      <a:pt x="863603" y="1546722"/>
                                    </a:lnTo>
                                    <a:lnTo>
                                      <a:pt x="866144" y="1545829"/>
                                    </a:lnTo>
                                    <a:lnTo>
                                      <a:pt x="869003" y="1545233"/>
                                    </a:lnTo>
                                    <a:lnTo>
                                      <a:pt x="872180" y="1544638"/>
                                    </a:lnTo>
                                    <a:close/>
                                    <a:moveTo>
                                      <a:pt x="1255848" y="1415770"/>
                                    </a:moveTo>
                                    <a:lnTo>
                                      <a:pt x="1252677" y="1416407"/>
                                    </a:lnTo>
                                    <a:lnTo>
                                      <a:pt x="1249823" y="1417361"/>
                                    </a:lnTo>
                                    <a:lnTo>
                                      <a:pt x="1247286" y="1419271"/>
                                    </a:lnTo>
                                    <a:lnTo>
                                      <a:pt x="1245383" y="1420862"/>
                                    </a:lnTo>
                                    <a:lnTo>
                                      <a:pt x="1243797" y="1422771"/>
                                    </a:lnTo>
                                    <a:lnTo>
                                      <a:pt x="1242529" y="1424680"/>
                                    </a:lnTo>
                                    <a:lnTo>
                                      <a:pt x="1242212" y="1426908"/>
                                    </a:lnTo>
                                    <a:lnTo>
                                      <a:pt x="1235235" y="1522691"/>
                                    </a:lnTo>
                                    <a:lnTo>
                                      <a:pt x="1235235" y="1525237"/>
                                    </a:lnTo>
                                    <a:lnTo>
                                      <a:pt x="1236186" y="1527146"/>
                                    </a:lnTo>
                                    <a:lnTo>
                                      <a:pt x="1237772" y="1529056"/>
                                    </a:lnTo>
                                    <a:lnTo>
                                      <a:pt x="1239675" y="1530647"/>
                                    </a:lnTo>
                                    <a:lnTo>
                                      <a:pt x="1242212" y="1532238"/>
                                    </a:lnTo>
                                    <a:lnTo>
                                      <a:pt x="1245066" y="1533193"/>
                                    </a:lnTo>
                                    <a:lnTo>
                                      <a:pt x="1247920" y="1533829"/>
                                    </a:lnTo>
                                    <a:lnTo>
                                      <a:pt x="1251408" y="1534147"/>
                                    </a:lnTo>
                                    <a:lnTo>
                                      <a:pt x="1488299" y="1535738"/>
                                    </a:lnTo>
                                    <a:lnTo>
                                      <a:pt x="1491787" y="1535738"/>
                                    </a:lnTo>
                                    <a:lnTo>
                                      <a:pt x="1494641" y="1535102"/>
                                    </a:lnTo>
                                    <a:lnTo>
                                      <a:pt x="1497813" y="1533829"/>
                                    </a:lnTo>
                                    <a:lnTo>
                                      <a:pt x="1500032" y="1532556"/>
                                    </a:lnTo>
                                    <a:lnTo>
                                      <a:pt x="1502252" y="1530965"/>
                                    </a:lnTo>
                                    <a:lnTo>
                                      <a:pt x="1503521" y="1529056"/>
                                    </a:lnTo>
                                    <a:lnTo>
                                      <a:pt x="1504472" y="1526828"/>
                                    </a:lnTo>
                                    <a:lnTo>
                                      <a:pt x="1504789" y="1524601"/>
                                    </a:lnTo>
                                    <a:lnTo>
                                      <a:pt x="1499715" y="1428181"/>
                                    </a:lnTo>
                                    <a:lnTo>
                                      <a:pt x="1499398" y="1425953"/>
                                    </a:lnTo>
                                    <a:lnTo>
                                      <a:pt x="1498130" y="1424044"/>
                                    </a:lnTo>
                                    <a:lnTo>
                                      <a:pt x="1496227" y="1422134"/>
                                    </a:lnTo>
                                    <a:lnTo>
                                      <a:pt x="1494324" y="1420543"/>
                                    </a:lnTo>
                                    <a:lnTo>
                                      <a:pt x="1491787" y="1418952"/>
                                    </a:lnTo>
                                    <a:lnTo>
                                      <a:pt x="1489250" y="1417679"/>
                                    </a:lnTo>
                                    <a:lnTo>
                                      <a:pt x="1486396" y="1417043"/>
                                    </a:lnTo>
                                    <a:lnTo>
                                      <a:pt x="1483225" y="1416725"/>
                                    </a:lnTo>
                                    <a:lnTo>
                                      <a:pt x="1259019" y="1415770"/>
                                    </a:lnTo>
                                    <a:lnTo>
                                      <a:pt x="1255848" y="1415770"/>
                                    </a:lnTo>
                                    <a:close/>
                                    <a:moveTo>
                                      <a:pt x="1699820" y="1377902"/>
                                    </a:moveTo>
                                    <a:lnTo>
                                      <a:pt x="1703942" y="1405269"/>
                                    </a:lnTo>
                                    <a:lnTo>
                                      <a:pt x="1750876" y="1405587"/>
                                    </a:lnTo>
                                    <a:lnTo>
                                      <a:pt x="1746437" y="1378220"/>
                                    </a:lnTo>
                                    <a:lnTo>
                                      <a:pt x="1699820" y="1377902"/>
                                    </a:lnTo>
                                    <a:close/>
                                    <a:moveTo>
                                      <a:pt x="1636078" y="1377902"/>
                                    </a:moveTo>
                                    <a:lnTo>
                                      <a:pt x="1639249" y="1404951"/>
                                    </a:lnTo>
                                    <a:lnTo>
                                      <a:pt x="1686183" y="1405269"/>
                                    </a:lnTo>
                                    <a:lnTo>
                                      <a:pt x="1682378" y="1377902"/>
                                    </a:lnTo>
                                    <a:lnTo>
                                      <a:pt x="1636078" y="1377902"/>
                                    </a:lnTo>
                                    <a:close/>
                                    <a:moveTo>
                                      <a:pt x="1572019" y="1377584"/>
                                    </a:moveTo>
                                    <a:lnTo>
                                      <a:pt x="1574239" y="1404633"/>
                                    </a:lnTo>
                                    <a:lnTo>
                                      <a:pt x="1621490" y="1404951"/>
                                    </a:lnTo>
                                    <a:lnTo>
                                      <a:pt x="1618636" y="1377584"/>
                                    </a:lnTo>
                                    <a:lnTo>
                                      <a:pt x="1572019" y="1377584"/>
                                    </a:lnTo>
                                    <a:close/>
                                    <a:moveTo>
                                      <a:pt x="1507960" y="1377266"/>
                                    </a:moveTo>
                                    <a:lnTo>
                                      <a:pt x="1509546" y="1404314"/>
                                    </a:lnTo>
                                    <a:lnTo>
                                      <a:pt x="1556797" y="1404633"/>
                                    </a:lnTo>
                                    <a:lnTo>
                                      <a:pt x="1554577" y="1377266"/>
                                    </a:lnTo>
                                    <a:lnTo>
                                      <a:pt x="1507960" y="1377266"/>
                                    </a:lnTo>
                                    <a:close/>
                                    <a:moveTo>
                                      <a:pt x="1443902" y="1376948"/>
                                    </a:moveTo>
                                    <a:lnTo>
                                      <a:pt x="1444853" y="1403996"/>
                                    </a:lnTo>
                                    <a:lnTo>
                                      <a:pt x="1491787" y="1403996"/>
                                    </a:lnTo>
                                    <a:lnTo>
                                      <a:pt x="1490519" y="1377266"/>
                                    </a:lnTo>
                                    <a:lnTo>
                                      <a:pt x="1443902" y="1376948"/>
                                    </a:lnTo>
                                    <a:close/>
                                    <a:moveTo>
                                      <a:pt x="1380160" y="1376629"/>
                                    </a:moveTo>
                                    <a:lnTo>
                                      <a:pt x="1379843" y="1403678"/>
                                    </a:lnTo>
                                    <a:lnTo>
                                      <a:pt x="1426777" y="1403996"/>
                                    </a:lnTo>
                                    <a:lnTo>
                                      <a:pt x="1426460" y="1376948"/>
                                    </a:lnTo>
                                    <a:lnTo>
                                      <a:pt x="1380160" y="1376629"/>
                                    </a:lnTo>
                                    <a:close/>
                                    <a:moveTo>
                                      <a:pt x="1316101" y="1376311"/>
                                    </a:moveTo>
                                    <a:lnTo>
                                      <a:pt x="1315150" y="1403360"/>
                                    </a:lnTo>
                                    <a:lnTo>
                                      <a:pt x="1362401" y="1403360"/>
                                    </a:lnTo>
                                    <a:lnTo>
                                      <a:pt x="1362718" y="1376629"/>
                                    </a:lnTo>
                                    <a:lnTo>
                                      <a:pt x="1316101" y="1376311"/>
                                    </a:lnTo>
                                    <a:close/>
                                    <a:moveTo>
                                      <a:pt x="1252043" y="1375993"/>
                                    </a:moveTo>
                                    <a:lnTo>
                                      <a:pt x="1250140" y="1403041"/>
                                    </a:lnTo>
                                    <a:lnTo>
                                      <a:pt x="1297391" y="1403041"/>
                                    </a:lnTo>
                                    <a:lnTo>
                                      <a:pt x="1298660" y="1376311"/>
                                    </a:lnTo>
                                    <a:lnTo>
                                      <a:pt x="1252043" y="1375993"/>
                                    </a:lnTo>
                                    <a:close/>
                                    <a:moveTo>
                                      <a:pt x="1188301" y="1375675"/>
                                    </a:moveTo>
                                    <a:lnTo>
                                      <a:pt x="1185764" y="1402723"/>
                                    </a:lnTo>
                                    <a:lnTo>
                                      <a:pt x="1232698" y="1402723"/>
                                    </a:lnTo>
                                    <a:lnTo>
                                      <a:pt x="1234601" y="1375993"/>
                                    </a:lnTo>
                                    <a:lnTo>
                                      <a:pt x="1188301" y="1375675"/>
                                    </a:lnTo>
                                    <a:close/>
                                    <a:moveTo>
                                      <a:pt x="1124242" y="1375356"/>
                                    </a:moveTo>
                                    <a:lnTo>
                                      <a:pt x="1120754" y="1402405"/>
                                    </a:lnTo>
                                    <a:lnTo>
                                      <a:pt x="1167688" y="1402405"/>
                                    </a:lnTo>
                                    <a:lnTo>
                                      <a:pt x="1170859" y="1375675"/>
                                    </a:lnTo>
                                    <a:lnTo>
                                      <a:pt x="1124242" y="1375356"/>
                                    </a:lnTo>
                                    <a:close/>
                                    <a:moveTo>
                                      <a:pt x="1060183" y="1375038"/>
                                    </a:moveTo>
                                    <a:lnTo>
                                      <a:pt x="1056061" y="1402087"/>
                                    </a:lnTo>
                                    <a:lnTo>
                                      <a:pt x="1102995" y="1402087"/>
                                    </a:lnTo>
                                    <a:lnTo>
                                      <a:pt x="1106800" y="1375356"/>
                                    </a:lnTo>
                                    <a:lnTo>
                                      <a:pt x="1060183" y="1375038"/>
                                    </a:lnTo>
                                    <a:close/>
                                    <a:moveTo>
                                      <a:pt x="996442" y="1374720"/>
                                    </a:moveTo>
                                    <a:lnTo>
                                      <a:pt x="991051" y="1401769"/>
                                    </a:lnTo>
                                    <a:lnTo>
                                      <a:pt x="1038302" y="1401769"/>
                                    </a:lnTo>
                                    <a:lnTo>
                                      <a:pt x="1042742" y="1375038"/>
                                    </a:lnTo>
                                    <a:lnTo>
                                      <a:pt x="996442" y="1374720"/>
                                    </a:lnTo>
                                    <a:close/>
                                    <a:moveTo>
                                      <a:pt x="394079" y="1340803"/>
                                    </a:moveTo>
                                    <a:lnTo>
                                      <a:pt x="364253" y="1348105"/>
                                    </a:lnTo>
                                    <a:lnTo>
                                      <a:pt x="354734" y="1351280"/>
                                    </a:lnTo>
                                    <a:lnTo>
                                      <a:pt x="367743" y="1359853"/>
                                    </a:lnTo>
                                    <a:lnTo>
                                      <a:pt x="380752" y="1368743"/>
                                    </a:lnTo>
                                    <a:lnTo>
                                      <a:pt x="393761" y="1376998"/>
                                    </a:lnTo>
                                    <a:lnTo>
                                      <a:pt x="407088" y="1385571"/>
                                    </a:lnTo>
                                    <a:lnTo>
                                      <a:pt x="420414" y="1393191"/>
                                    </a:lnTo>
                                    <a:lnTo>
                                      <a:pt x="434375" y="1400493"/>
                                    </a:lnTo>
                                    <a:lnTo>
                                      <a:pt x="448336" y="1408113"/>
                                    </a:lnTo>
                                    <a:lnTo>
                                      <a:pt x="462297" y="1415098"/>
                                    </a:lnTo>
                                    <a:lnTo>
                                      <a:pt x="453095" y="1406526"/>
                                    </a:lnTo>
                                    <a:lnTo>
                                      <a:pt x="444528" y="1397636"/>
                                    </a:lnTo>
                                    <a:lnTo>
                                      <a:pt x="435644" y="1389063"/>
                                    </a:lnTo>
                                    <a:lnTo>
                                      <a:pt x="427077" y="1379538"/>
                                    </a:lnTo>
                                    <a:lnTo>
                                      <a:pt x="418510" y="1370331"/>
                                    </a:lnTo>
                                    <a:lnTo>
                                      <a:pt x="410261" y="1360488"/>
                                    </a:lnTo>
                                    <a:lnTo>
                                      <a:pt x="402011" y="1350963"/>
                                    </a:lnTo>
                                    <a:lnTo>
                                      <a:pt x="394079" y="1340803"/>
                                    </a:lnTo>
                                    <a:close/>
                                    <a:moveTo>
                                      <a:pt x="1694111" y="1340353"/>
                                    </a:moveTo>
                                    <a:lnTo>
                                      <a:pt x="1698234" y="1367401"/>
                                    </a:lnTo>
                                    <a:lnTo>
                                      <a:pt x="1744534" y="1367719"/>
                                    </a:lnTo>
                                    <a:lnTo>
                                      <a:pt x="1739777" y="1340671"/>
                                    </a:lnTo>
                                    <a:lnTo>
                                      <a:pt x="1694111" y="1340353"/>
                                    </a:lnTo>
                                    <a:close/>
                                    <a:moveTo>
                                      <a:pt x="1631321" y="1340034"/>
                                    </a:moveTo>
                                    <a:lnTo>
                                      <a:pt x="1634809" y="1367083"/>
                                    </a:lnTo>
                                    <a:lnTo>
                                      <a:pt x="1680792" y="1367401"/>
                                    </a:lnTo>
                                    <a:lnTo>
                                      <a:pt x="1676987" y="1340353"/>
                                    </a:lnTo>
                                    <a:lnTo>
                                      <a:pt x="1631321" y="1340034"/>
                                    </a:lnTo>
                                    <a:close/>
                                    <a:moveTo>
                                      <a:pt x="1568531" y="1339716"/>
                                    </a:moveTo>
                                    <a:lnTo>
                                      <a:pt x="1571068" y="1366765"/>
                                    </a:lnTo>
                                    <a:lnTo>
                                      <a:pt x="1617051" y="1367083"/>
                                    </a:lnTo>
                                    <a:lnTo>
                                      <a:pt x="1614196" y="1340034"/>
                                    </a:lnTo>
                                    <a:lnTo>
                                      <a:pt x="1568531" y="1339716"/>
                                    </a:lnTo>
                                    <a:close/>
                                    <a:moveTo>
                                      <a:pt x="1505741" y="1339716"/>
                                    </a:moveTo>
                                    <a:lnTo>
                                      <a:pt x="1507326" y="1366765"/>
                                    </a:lnTo>
                                    <a:lnTo>
                                      <a:pt x="1553626" y="1366765"/>
                                    </a:lnTo>
                                    <a:lnTo>
                                      <a:pt x="1551406" y="1339716"/>
                                    </a:lnTo>
                                    <a:lnTo>
                                      <a:pt x="1505741" y="1339716"/>
                                    </a:lnTo>
                                    <a:close/>
                                    <a:moveTo>
                                      <a:pt x="1442950" y="1339398"/>
                                    </a:moveTo>
                                    <a:lnTo>
                                      <a:pt x="1443585" y="1366128"/>
                                    </a:lnTo>
                                    <a:lnTo>
                                      <a:pt x="1489884" y="1366128"/>
                                    </a:lnTo>
                                    <a:lnTo>
                                      <a:pt x="1488616" y="1339398"/>
                                    </a:lnTo>
                                    <a:lnTo>
                                      <a:pt x="1442950" y="1339398"/>
                                    </a:lnTo>
                                    <a:close/>
                                    <a:moveTo>
                                      <a:pt x="1380160" y="1339080"/>
                                    </a:moveTo>
                                    <a:lnTo>
                                      <a:pt x="1380160" y="1365810"/>
                                    </a:lnTo>
                                    <a:lnTo>
                                      <a:pt x="1426143" y="1365810"/>
                                    </a:lnTo>
                                    <a:lnTo>
                                      <a:pt x="1425826" y="1339398"/>
                                    </a:lnTo>
                                    <a:lnTo>
                                      <a:pt x="1380160" y="1339080"/>
                                    </a:lnTo>
                                    <a:close/>
                                    <a:moveTo>
                                      <a:pt x="1317370" y="1338761"/>
                                    </a:moveTo>
                                    <a:lnTo>
                                      <a:pt x="1316418" y="1365492"/>
                                    </a:lnTo>
                                    <a:lnTo>
                                      <a:pt x="1362718" y="1365492"/>
                                    </a:lnTo>
                                    <a:lnTo>
                                      <a:pt x="1363035" y="1339080"/>
                                    </a:lnTo>
                                    <a:lnTo>
                                      <a:pt x="1317370" y="1338761"/>
                                    </a:lnTo>
                                    <a:close/>
                                    <a:moveTo>
                                      <a:pt x="1254897" y="1338443"/>
                                    </a:moveTo>
                                    <a:lnTo>
                                      <a:pt x="1252677" y="1365174"/>
                                    </a:lnTo>
                                    <a:lnTo>
                                      <a:pt x="1298977" y="1365492"/>
                                    </a:lnTo>
                                    <a:lnTo>
                                      <a:pt x="1300245" y="1338761"/>
                                    </a:lnTo>
                                    <a:lnTo>
                                      <a:pt x="1254897" y="1338443"/>
                                    </a:lnTo>
                                    <a:close/>
                                    <a:moveTo>
                                      <a:pt x="1192106" y="1338443"/>
                                    </a:moveTo>
                                    <a:lnTo>
                                      <a:pt x="1189252" y="1364855"/>
                                    </a:lnTo>
                                    <a:lnTo>
                                      <a:pt x="1235235" y="1365174"/>
                                    </a:lnTo>
                                    <a:lnTo>
                                      <a:pt x="1237772" y="1338443"/>
                                    </a:lnTo>
                                    <a:lnTo>
                                      <a:pt x="1192106" y="1338443"/>
                                    </a:lnTo>
                                    <a:close/>
                                    <a:moveTo>
                                      <a:pt x="1128999" y="1338125"/>
                                    </a:moveTo>
                                    <a:lnTo>
                                      <a:pt x="1125511" y="1364537"/>
                                    </a:lnTo>
                                    <a:lnTo>
                                      <a:pt x="1172128" y="1364855"/>
                                    </a:lnTo>
                                    <a:lnTo>
                                      <a:pt x="1174665" y="1338125"/>
                                    </a:lnTo>
                                    <a:lnTo>
                                      <a:pt x="1128999" y="1338125"/>
                                    </a:lnTo>
                                    <a:close/>
                                    <a:moveTo>
                                      <a:pt x="1066526" y="1337807"/>
                                    </a:moveTo>
                                    <a:lnTo>
                                      <a:pt x="1061769" y="1364219"/>
                                    </a:lnTo>
                                    <a:lnTo>
                                      <a:pt x="1108386" y="1364537"/>
                                    </a:lnTo>
                                    <a:lnTo>
                                      <a:pt x="1111874" y="1338125"/>
                                    </a:lnTo>
                                    <a:lnTo>
                                      <a:pt x="1066526" y="1337807"/>
                                    </a:lnTo>
                                    <a:close/>
                                    <a:moveTo>
                                      <a:pt x="1003419" y="1337489"/>
                                    </a:moveTo>
                                    <a:lnTo>
                                      <a:pt x="998345" y="1363901"/>
                                    </a:lnTo>
                                    <a:lnTo>
                                      <a:pt x="1044644" y="1364219"/>
                                    </a:lnTo>
                                    <a:lnTo>
                                      <a:pt x="1049401" y="1337807"/>
                                    </a:lnTo>
                                    <a:lnTo>
                                      <a:pt x="1003419" y="1337489"/>
                                    </a:lnTo>
                                    <a:close/>
                                    <a:moveTo>
                                      <a:pt x="538764" y="1314450"/>
                                    </a:moveTo>
                                    <a:lnTo>
                                      <a:pt x="518458" y="1317308"/>
                                    </a:lnTo>
                                    <a:lnTo>
                                      <a:pt x="498468" y="1320165"/>
                                    </a:lnTo>
                                    <a:lnTo>
                                      <a:pt x="478479" y="1323340"/>
                                    </a:lnTo>
                                    <a:lnTo>
                                      <a:pt x="458807" y="1326833"/>
                                    </a:lnTo>
                                    <a:lnTo>
                                      <a:pt x="467691" y="1336675"/>
                                    </a:lnTo>
                                    <a:lnTo>
                                      <a:pt x="476258" y="1346200"/>
                                    </a:lnTo>
                                    <a:lnTo>
                                      <a:pt x="485142" y="1355408"/>
                                    </a:lnTo>
                                    <a:lnTo>
                                      <a:pt x="494343" y="1364298"/>
                                    </a:lnTo>
                                    <a:lnTo>
                                      <a:pt x="503228" y="1372871"/>
                                    </a:lnTo>
                                    <a:lnTo>
                                      <a:pt x="512746" y="1381126"/>
                                    </a:lnTo>
                                    <a:lnTo>
                                      <a:pt x="521948" y="1389381"/>
                                    </a:lnTo>
                                    <a:lnTo>
                                      <a:pt x="531784" y="1397001"/>
                                    </a:lnTo>
                                    <a:lnTo>
                                      <a:pt x="540986" y="1404621"/>
                                    </a:lnTo>
                                    <a:lnTo>
                                      <a:pt x="551139" y="1411606"/>
                                    </a:lnTo>
                                    <a:lnTo>
                                      <a:pt x="560658" y="1418273"/>
                                    </a:lnTo>
                                    <a:lnTo>
                                      <a:pt x="570811" y="1424941"/>
                                    </a:lnTo>
                                    <a:lnTo>
                                      <a:pt x="580965" y="1430973"/>
                                    </a:lnTo>
                                    <a:lnTo>
                                      <a:pt x="591118" y="1437323"/>
                                    </a:lnTo>
                                    <a:lnTo>
                                      <a:pt x="601589" y="1442721"/>
                                    </a:lnTo>
                                    <a:lnTo>
                                      <a:pt x="611742" y="1447801"/>
                                    </a:lnTo>
                                    <a:lnTo>
                                      <a:pt x="601589" y="1433831"/>
                                    </a:lnTo>
                                    <a:lnTo>
                                      <a:pt x="591753" y="1419226"/>
                                    </a:lnTo>
                                    <a:lnTo>
                                      <a:pt x="582234" y="1403351"/>
                                    </a:lnTo>
                                    <a:lnTo>
                                      <a:pt x="573032" y="1387158"/>
                                    </a:lnTo>
                                    <a:lnTo>
                                      <a:pt x="564148" y="1370013"/>
                                    </a:lnTo>
                                    <a:lnTo>
                                      <a:pt x="555264" y="1352233"/>
                                    </a:lnTo>
                                    <a:lnTo>
                                      <a:pt x="547014" y="1333500"/>
                                    </a:lnTo>
                                    <a:lnTo>
                                      <a:pt x="538764" y="1314450"/>
                                    </a:lnTo>
                                    <a:close/>
                                    <a:moveTo>
                                      <a:pt x="1688403" y="1302485"/>
                                    </a:moveTo>
                                    <a:lnTo>
                                      <a:pt x="1692526" y="1329215"/>
                                    </a:lnTo>
                                    <a:lnTo>
                                      <a:pt x="1737557" y="1329533"/>
                                    </a:lnTo>
                                    <a:lnTo>
                                      <a:pt x="1733117" y="1302803"/>
                                    </a:lnTo>
                                    <a:lnTo>
                                      <a:pt x="1688403" y="1302485"/>
                                    </a:lnTo>
                                    <a:close/>
                                    <a:moveTo>
                                      <a:pt x="1626881" y="1302166"/>
                                    </a:moveTo>
                                    <a:lnTo>
                                      <a:pt x="1630053" y="1329215"/>
                                    </a:lnTo>
                                    <a:lnTo>
                                      <a:pt x="1675401" y="1329215"/>
                                    </a:lnTo>
                                    <a:lnTo>
                                      <a:pt x="1671596" y="1302485"/>
                                    </a:lnTo>
                                    <a:lnTo>
                                      <a:pt x="1626881" y="1302166"/>
                                    </a:lnTo>
                                    <a:close/>
                                    <a:moveTo>
                                      <a:pt x="1565042" y="1302166"/>
                                    </a:moveTo>
                                    <a:lnTo>
                                      <a:pt x="1567579" y="1328897"/>
                                    </a:lnTo>
                                    <a:lnTo>
                                      <a:pt x="1612928" y="1329215"/>
                                    </a:lnTo>
                                    <a:lnTo>
                                      <a:pt x="1610074" y="1302166"/>
                                    </a:lnTo>
                                    <a:lnTo>
                                      <a:pt x="1565042" y="1302166"/>
                                    </a:lnTo>
                                    <a:close/>
                                    <a:moveTo>
                                      <a:pt x="1503521" y="1301848"/>
                                    </a:moveTo>
                                    <a:lnTo>
                                      <a:pt x="1505106" y="1328578"/>
                                    </a:lnTo>
                                    <a:lnTo>
                                      <a:pt x="1550772" y="1328897"/>
                                    </a:lnTo>
                                    <a:lnTo>
                                      <a:pt x="1548552" y="1302166"/>
                                    </a:lnTo>
                                    <a:lnTo>
                                      <a:pt x="1503521" y="1301848"/>
                                    </a:lnTo>
                                    <a:close/>
                                    <a:moveTo>
                                      <a:pt x="1441999" y="1301848"/>
                                    </a:moveTo>
                                    <a:lnTo>
                                      <a:pt x="1442633" y="1328260"/>
                                    </a:lnTo>
                                    <a:lnTo>
                                      <a:pt x="1487982" y="1328578"/>
                                    </a:lnTo>
                                    <a:lnTo>
                                      <a:pt x="1486713" y="1301848"/>
                                    </a:lnTo>
                                    <a:lnTo>
                                      <a:pt x="1441999" y="1301848"/>
                                    </a:lnTo>
                                    <a:close/>
                                    <a:moveTo>
                                      <a:pt x="1380477" y="1301530"/>
                                    </a:moveTo>
                                    <a:lnTo>
                                      <a:pt x="1380477" y="1328260"/>
                                    </a:lnTo>
                                    <a:lnTo>
                                      <a:pt x="1425509" y="1328260"/>
                                    </a:lnTo>
                                    <a:lnTo>
                                      <a:pt x="1425191" y="1301530"/>
                                    </a:lnTo>
                                    <a:lnTo>
                                      <a:pt x="1380477" y="1301530"/>
                                    </a:lnTo>
                                    <a:close/>
                                    <a:moveTo>
                                      <a:pt x="1318638" y="1301212"/>
                                    </a:moveTo>
                                    <a:lnTo>
                                      <a:pt x="1317687" y="1327942"/>
                                    </a:lnTo>
                                    <a:lnTo>
                                      <a:pt x="1363353" y="1328260"/>
                                    </a:lnTo>
                                    <a:lnTo>
                                      <a:pt x="1363670" y="1301530"/>
                                    </a:lnTo>
                                    <a:lnTo>
                                      <a:pt x="1318638" y="1301212"/>
                                    </a:lnTo>
                                    <a:close/>
                                    <a:moveTo>
                                      <a:pt x="1257434" y="1301212"/>
                                    </a:moveTo>
                                    <a:lnTo>
                                      <a:pt x="1255531" y="1327624"/>
                                    </a:lnTo>
                                    <a:lnTo>
                                      <a:pt x="1300879" y="1327942"/>
                                    </a:lnTo>
                                    <a:lnTo>
                                      <a:pt x="1301831" y="1301212"/>
                                    </a:lnTo>
                                    <a:lnTo>
                                      <a:pt x="1257434" y="1301212"/>
                                    </a:lnTo>
                                    <a:close/>
                                    <a:moveTo>
                                      <a:pt x="1195595" y="1300894"/>
                                    </a:moveTo>
                                    <a:lnTo>
                                      <a:pt x="1193058" y="1327306"/>
                                    </a:lnTo>
                                    <a:lnTo>
                                      <a:pt x="1238406" y="1327624"/>
                                    </a:lnTo>
                                    <a:lnTo>
                                      <a:pt x="1240626" y="1300894"/>
                                    </a:lnTo>
                                    <a:lnTo>
                                      <a:pt x="1195595" y="1300894"/>
                                    </a:lnTo>
                                    <a:close/>
                                    <a:moveTo>
                                      <a:pt x="1134073" y="1300575"/>
                                    </a:moveTo>
                                    <a:lnTo>
                                      <a:pt x="1130268" y="1327306"/>
                                    </a:lnTo>
                                    <a:lnTo>
                                      <a:pt x="1175933" y="1327306"/>
                                    </a:lnTo>
                                    <a:lnTo>
                                      <a:pt x="1178787" y="1300894"/>
                                    </a:lnTo>
                                    <a:lnTo>
                                      <a:pt x="1134073" y="1300575"/>
                                    </a:lnTo>
                                    <a:close/>
                                    <a:moveTo>
                                      <a:pt x="1072551" y="1300575"/>
                                    </a:moveTo>
                                    <a:lnTo>
                                      <a:pt x="1068112" y="1326987"/>
                                    </a:lnTo>
                                    <a:lnTo>
                                      <a:pt x="1113460" y="1326987"/>
                                    </a:lnTo>
                                    <a:lnTo>
                                      <a:pt x="1117266" y="1300575"/>
                                    </a:lnTo>
                                    <a:lnTo>
                                      <a:pt x="1072551" y="1300575"/>
                                    </a:lnTo>
                                    <a:close/>
                                    <a:moveTo>
                                      <a:pt x="1010712" y="1300257"/>
                                    </a:moveTo>
                                    <a:lnTo>
                                      <a:pt x="1005638" y="1326669"/>
                                    </a:lnTo>
                                    <a:lnTo>
                                      <a:pt x="1050987" y="1326987"/>
                                    </a:lnTo>
                                    <a:lnTo>
                                      <a:pt x="1055744" y="1300575"/>
                                    </a:lnTo>
                                    <a:lnTo>
                                      <a:pt x="1010712" y="1300257"/>
                                    </a:lnTo>
                                    <a:close/>
                                    <a:moveTo>
                                      <a:pt x="742467" y="1299528"/>
                                    </a:moveTo>
                                    <a:lnTo>
                                      <a:pt x="705978" y="1300480"/>
                                    </a:lnTo>
                                    <a:lnTo>
                                      <a:pt x="670124" y="1302068"/>
                                    </a:lnTo>
                                    <a:lnTo>
                                      <a:pt x="634587" y="1304290"/>
                                    </a:lnTo>
                                    <a:lnTo>
                                      <a:pt x="600002" y="1307148"/>
                                    </a:lnTo>
                                    <a:lnTo>
                                      <a:pt x="608886" y="1327150"/>
                                    </a:lnTo>
                                    <a:lnTo>
                                      <a:pt x="618088" y="1346518"/>
                                    </a:lnTo>
                                    <a:lnTo>
                                      <a:pt x="627607" y="1364298"/>
                                    </a:lnTo>
                                    <a:lnTo>
                                      <a:pt x="632683" y="1373188"/>
                                    </a:lnTo>
                                    <a:lnTo>
                                      <a:pt x="637760" y="1381126"/>
                                    </a:lnTo>
                                    <a:lnTo>
                                      <a:pt x="642519" y="1389381"/>
                                    </a:lnTo>
                                    <a:lnTo>
                                      <a:pt x="647596" y="1397001"/>
                                    </a:lnTo>
                                    <a:lnTo>
                                      <a:pt x="652673" y="1404621"/>
                                    </a:lnTo>
                                    <a:lnTo>
                                      <a:pt x="657750" y="1411288"/>
                                    </a:lnTo>
                                    <a:lnTo>
                                      <a:pt x="662826" y="1417956"/>
                                    </a:lnTo>
                                    <a:lnTo>
                                      <a:pt x="668220" y="1424623"/>
                                    </a:lnTo>
                                    <a:lnTo>
                                      <a:pt x="673614" y="1430656"/>
                                    </a:lnTo>
                                    <a:lnTo>
                                      <a:pt x="678691" y="1436688"/>
                                    </a:lnTo>
                                    <a:lnTo>
                                      <a:pt x="686941" y="1444626"/>
                                    </a:lnTo>
                                    <a:lnTo>
                                      <a:pt x="694873" y="1451928"/>
                                    </a:lnTo>
                                    <a:lnTo>
                                      <a:pt x="703123" y="1458913"/>
                                    </a:lnTo>
                                    <a:lnTo>
                                      <a:pt x="711055" y="1464628"/>
                                    </a:lnTo>
                                    <a:lnTo>
                                      <a:pt x="718987" y="1469708"/>
                                    </a:lnTo>
                                    <a:lnTo>
                                      <a:pt x="726920" y="1474153"/>
                                    </a:lnTo>
                                    <a:lnTo>
                                      <a:pt x="734535" y="1477963"/>
                                    </a:lnTo>
                                    <a:lnTo>
                                      <a:pt x="742467" y="1480821"/>
                                    </a:lnTo>
                                    <a:lnTo>
                                      <a:pt x="742467" y="1299528"/>
                                    </a:lnTo>
                                    <a:close/>
                                    <a:moveTo>
                                      <a:pt x="1682695" y="1264935"/>
                                    </a:moveTo>
                                    <a:lnTo>
                                      <a:pt x="1686818" y="1291665"/>
                                    </a:lnTo>
                                    <a:lnTo>
                                      <a:pt x="1731215" y="1291665"/>
                                    </a:lnTo>
                                    <a:lnTo>
                                      <a:pt x="1726775" y="1264935"/>
                                    </a:lnTo>
                                    <a:lnTo>
                                      <a:pt x="1682695" y="1264935"/>
                                    </a:lnTo>
                                    <a:close/>
                                    <a:moveTo>
                                      <a:pt x="1622442" y="1264617"/>
                                    </a:moveTo>
                                    <a:lnTo>
                                      <a:pt x="1625613" y="1291347"/>
                                    </a:lnTo>
                                    <a:lnTo>
                                      <a:pt x="1670327" y="1291665"/>
                                    </a:lnTo>
                                    <a:lnTo>
                                      <a:pt x="1666205" y="1264617"/>
                                    </a:lnTo>
                                    <a:lnTo>
                                      <a:pt x="1622442" y="1264617"/>
                                    </a:lnTo>
                                    <a:close/>
                                    <a:moveTo>
                                      <a:pt x="1561871" y="1264617"/>
                                    </a:moveTo>
                                    <a:lnTo>
                                      <a:pt x="1564091" y="1291347"/>
                                    </a:lnTo>
                                    <a:lnTo>
                                      <a:pt x="1608805" y="1291347"/>
                                    </a:lnTo>
                                    <a:lnTo>
                                      <a:pt x="1605951" y="1264617"/>
                                    </a:lnTo>
                                    <a:lnTo>
                                      <a:pt x="1561871" y="1264617"/>
                                    </a:lnTo>
                                    <a:close/>
                                    <a:moveTo>
                                      <a:pt x="1501618" y="1264298"/>
                                    </a:moveTo>
                                    <a:lnTo>
                                      <a:pt x="1502886" y="1291029"/>
                                    </a:lnTo>
                                    <a:lnTo>
                                      <a:pt x="1547284" y="1291029"/>
                                    </a:lnTo>
                                    <a:lnTo>
                                      <a:pt x="1545381" y="1264298"/>
                                    </a:lnTo>
                                    <a:lnTo>
                                      <a:pt x="1501618" y="1264298"/>
                                    </a:lnTo>
                                    <a:close/>
                                    <a:moveTo>
                                      <a:pt x="1441048" y="1263980"/>
                                    </a:moveTo>
                                    <a:lnTo>
                                      <a:pt x="1441682" y="1290711"/>
                                    </a:lnTo>
                                    <a:lnTo>
                                      <a:pt x="1486396" y="1291029"/>
                                    </a:lnTo>
                                    <a:lnTo>
                                      <a:pt x="1485128" y="1264298"/>
                                    </a:lnTo>
                                    <a:lnTo>
                                      <a:pt x="1441048" y="1263980"/>
                                    </a:lnTo>
                                    <a:close/>
                                    <a:moveTo>
                                      <a:pt x="1380794" y="1263980"/>
                                    </a:moveTo>
                                    <a:lnTo>
                                      <a:pt x="1380477" y="1290711"/>
                                    </a:lnTo>
                                    <a:lnTo>
                                      <a:pt x="1424874" y="1290711"/>
                                    </a:lnTo>
                                    <a:lnTo>
                                      <a:pt x="1424557" y="1263980"/>
                                    </a:lnTo>
                                    <a:lnTo>
                                      <a:pt x="1380794" y="1263980"/>
                                    </a:lnTo>
                                    <a:close/>
                                    <a:moveTo>
                                      <a:pt x="1320224" y="1263662"/>
                                    </a:moveTo>
                                    <a:lnTo>
                                      <a:pt x="1319273" y="1290392"/>
                                    </a:lnTo>
                                    <a:lnTo>
                                      <a:pt x="1363670" y="1290711"/>
                                    </a:lnTo>
                                    <a:lnTo>
                                      <a:pt x="1363987" y="1263980"/>
                                    </a:lnTo>
                                    <a:lnTo>
                                      <a:pt x="1320224" y="1263662"/>
                                    </a:lnTo>
                                    <a:close/>
                                    <a:moveTo>
                                      <a:pt x="1259654" y="1263662"/>
                                    </a:moveTo>
                                    <a:lnTo>
                                      <a:pt x="1258068" y="1290392"/>
                                    </a:lnTo>
                                    <a:lnTo>
                                      <a:pt x="1302465" y="1290392"/>
                                    </a:lnTo>
                                    <a:lnTo>
                                      <a:pt x="1303416" y="1263662"/>
                                    </a:lnTo>
                                    <a:lnTo>
                                      <a:pt x="1259654" y="1263662"/>
                                    </a:lnTo>
                                    <a:close/>
                                    <a:moveTo>
                                      <a:pt x="1199083" y="1263344"/>
                                    </a:moveTo>
                                    <a:lnTo>
                                      <a:pt x="1196546" y="1290074"/>
                                    </a:lnTo>
                                    <a:lnTo>
                                      <a:pt x="1241260" y="1290392"/>
                                    </a:lnTo>
                                    <a:lnTo>
                                      <a:pt x="1243163" y="1263662"/>
                                    </a:lnTo>
                                    <a:lnTo>
                                      <a:pt x="1199083" y="1263344"/>
                                    </a:lnTo>
                                    <a:close/>
                                    <a:moveTo>
                                      <a:pt x="1138830" y="1263344"/>
                                    </a:moveTo>
                                    <a:lnTo>
                                      <a:pt x="1135659" y="1289756"/>
                                    </a:lnTo>
                                    <a:lnTo>
                                      <a:pt x="1180056" y="1290074"/>
                                    </a:lnTo>
                                    <a:lnTo>
                                      <a:pt x="1182593" y="1263344"/>
                                    </a:lnTo>
                                    <a:lnTo>
                                      <a:pt x="1138830" y="1263344"/>
                                    </a:lnTo>
                                    <a:close/>
                                    <a:moveTo>
                                      <a:pt x="1078259" y="1263026"/>
                                    </a:moveTo>
                                    <a:lnTo>
                                      <a:pt x="1074137" y="1289756"/>
                                    </a:lnTo>
                                    <a:lnTo>
                                      <a:pt x="1118851" y="1289756"/>
                                    </a:lnTo>
                                    <a:lnTo>
                                      <a:pt x="1122339" y="1263344"/>
                                    </a:lnTo>
                                    <a:lnTo>
                                      <a:pt x="1078259" y="1263026"/>
                                    </a:lnTo>
                                    <a:close/>
                                    <a:moveTo>
                                      <a:pt x="1018006" y="1263026"/>
                                    </a:moveTo>
                                    <a:lnTo>
                                      <a:pt x="1012615" y="1289438"/>
                                    </a:lnTo>
                                    <a:lnTo>
                                      <a:pt x="1057329" y="1289756"/>
                                    </a:lnTo>
                                    <a:lnTo>
                                      <a:pt x="1061769" y="1263026"/>
                                    </a:lnTo>
                                    <a:lnTo>
                                      <a:pt x="1018006" y="1263026"/>
                                    </a:lnTo>
                                    <a:close/>
                                    <a:moveTo>
                                      <a:pt x="1676987" y="1227067"/>
                                    </a:moveTo>
                                    <a:lnTo>
                                      <a:pt x="1681109" y="1253797"/>
                                    </a:lnTo>
                                    <a:lnTo>
                                      <a:pt x="1724872" y="1254115"/>
                                    </a:lnTo>
                                    <a:lnTo>
                                      <a:pt x="1719798" y="1227067"/>
                                    </a:lnTo>
                                    <a:lnTo>
                                      <a:pt x="1676987" y="1227067"/>
                                    </a:lnTo>
                                    <a:close/>
                                    <a:moveTo>
                                      <a:pt x="1618002" y="1227067"/>
                                    </a:moveTo>
                                    <a:lnTo>
                                      <a:pt x="1621173" y="1253797"/>
                                    </a:lnTo>
                                    <a:lnTo>
                                      <a:pt x="1664619" y="1253797"/>
                                    </a:lnTo>
                                    <a:lnTo>
                                      <a:pt x="1660813" y="1227067"/>
                                    </a:lnTo>
                                    <a:lnTo>
                                      <a:pt x="1618002" y="1227067"/>
                                    </a:lnTo>
                                    <a:close/>
                                    <a:moveTo>
                                      <a:pt x="1558383" y="1226431"/>
                                    </a:moveTo>
                                    <a:lnTo>
                                      <a:pt x="1560920" y="1253479"/>
                                    </a:lnTo>
                                    <a:lnTo>
                                      <a:pt x="1604683" y="1253797"/>
                                    </a:lnTo>
                                    <a:lnTo>
                                      <a:pt x="1601512" y="1226431"/>
                                    </a:lnTo>
                                    <a:lnTo>
                                      <a:pt x="1558383" y="1226431"/>
                                    </a:lnTo>
                                    <a:close/>
                                    <a:moveTo>
                                      <a:pt x="1499398" y="1226431"/>
                                    </a:moveTo>
                                    <a:lnTo>
                                      <a:pt x="1500984" y="1253479"/>
                                    </a:lnTo>
                                    <a:lnTo>
                                      <a:pt x="1544430" y="1253479"/>
                                    </a:lnTo>
                                    <a:lnTo>
                                      <a:pt x="1542210" y="1226431"/>
                                    </a:lnTo>
                                    <a:lnTo>
                                      <a:pt x="1499398" y="1226431"/>
                                    </a:lnTo>
                                    <a:close/>
                                    <a:moveTo>
                                      <a:pt x="1439779" y="1226112"/>
                                    </a:moveTo>
                                    <a:lnTo>
                                      <a:pt x="1440730" y="1253161"/>
                                    </a:lnTo>
                                    <a:lnTo>
                                      <a:pt x="1484493" y="1253479"/>
                                    </a:lnTo>
                                    <a:lnTo>
                                      <a:pt x="1483225" y="1226431"/>
                                    </a:lnTo>
                                    <a:lnTo>
                                      <a:pt x="1439779" y="1226112"/>
                                    </a:lnTo>
                                    <a:close/>
                                    <a:moveTo>
                                      <a:pt x="1380794" y="1226112"/>
                                    </a:moveTo>
                                    <a:lnTo>
                                      <a:pt x="1380794" y="1253161"/>
                                    </a:lnTo>
                                    <a:lnTo>
                                      <a:pt x="1424240" y="1253161"/>
                                    </a:lnTo>
                                    <a:lnTo>
                                      <a:pt x="1423606" y="1226112"/>
                                    </a:lnTo>
                                    <a:lnTo>
                                      <a:pt x="1380794" y="1226112"/>
                                    </a:lnTo>
                                    <a:close/>
                                    <a:moveTo>
                                      <a:pt x="1321492" y="1226112"/>
                                    </a:moveTo>
                                    <a:lnTo>
                                      <a:pt x="1320541" y="1252843"/>
                                    </a:lnTo>
                                    <a:lnTo>
                                      <a:pt x="1364304" y="1253161"/>
                                    </a:lnTo>
                                    <a:lnTo>
                                      <a:pt x="1364621" y="1226112"/>
                                    </a:lnTo>
                                    <a:lnTo>
                                      <a:pt x="1321492" y="1226112"/>
                                    </a:lnTo>
                                    <a:close/>
                                    <a:moveTo>
                                      <a:pt x="1262190" y="1225794"/>
                                    </a:moveTo>
                                    <a:lnTo>
                                      <a:pt x="1260605" y="1252843"/>
                                    </a:lnTo>
                                    <a:lnTo>
                                      <a:pt x="1304051" y="1252843"/>
                                    </a:lnTo>
                                    <a:lnTo>
                                      <a:pt x="1305319" y="1225794"/>
                                    </a:lnTo>
                                    <a:lnTo>
                                      <a:pt x="1262190" y="1225794"/>
                                    </a:lnTo>
                                    <a:close/>
                                    <a:moveTo>
                                      <a:pt x="1203206" y="1225794"/>
                                    </a:moveTo>
                                    <a:lnTo>
                                      <a:pt x="1200352" y="1252524"/>
                                    </a:lnTo>
                                    <a:lnTo>
                                      <a:pt x="1244115" y="1252843"/>
                                    </a:lnTo>
                                    <a:lnTo>
                                      <a:pt x="1246017" y="1225794"/>
                                    </a:lnTo>
                                    <a:lnTo>
                                      <a:pt x="1203206" y="1225794"/>
                                    </a:lnTo>
                                    <a:close/>
                                    <a:moveTo>
                                      <a:pt x="1143904" y="1225476"/>
                                    </a:moveTo>
                                    <a:lnTo>
                                      <a:pt x="1140415" y="1252524"/>
                                    </a:lnTo>
                                    <a:lnTo>
                                      <a:pt x="1183861" y="1252524"/>
                                    </a:lnTo>
                                    <a:lnTo>
                                      <a:pt x="1187032" y="1225794"/>
                                    </a:lnTo>
                                    <a:lnTo>
                                      <a:pt x="1143904" y="1225476"/>
                                    </a:lnTo>
                                    <a:close/>
                                    <a:moveTo>
                                      <a:pt x="1084602" y="1225476"/>
                                    </a:moveTo>
                                    <a:lnTo>
                                      <a:pt x="1080162" y="1252206"/>
                                    </a:lnTo>
                                    <a:lnTo>
                                      <a:pt x="1123925" y="1252524"/>
                                    </a:lnTo>
                                    <a:lnTo>
                                      <a:pt x="1127731" y="1225476"/>
                                    </a:lnTo>
                                    <a:lnTo>
                                      <a:pt x="1084602" y="1225476"/>
                                    </a:lnTo>
                                    <a:close/>
                                    <a:moveTo>
                                      <a:pt x="1025300" y="1225476"/>
                                    </a:moveTo>
                                    <a:lnTo>
                                      <a:pt x="1020226" y="1252206"/>
                                    </a:lnTo>
                                    <a:lnTo>
                                      <a:pt x="1063672" y="1252206"/>
                                    </a:lnTo>
                                    <a:lnTo>
                                      <a:pt x="1068429" y="1225476"/>
                                    </a:lnTo>
                                    <a:lnTo>
                                      <a:pt x="1025300" y="1225476"/>
                                    </a:lnTo>
                                    <a:close/>
                                    <a:moveTo>
                                      <a:pt x="1671279" y="1188881"/>
                                    </a:moveTo>
                                    <a:lnTo>
                                      <a:pt x="1675401" y="1216248"/>
                                    </a:lnTo>
                                    <a:lnTo>
                                      <a:pt x="1718213" y="1216248"/>
                                    </a:lnTo>
                                    <a:lnTo>
                                      <a:pt x="1713456" y="1188881"/>
                                    </a:lnTo>
                                    <a:lnTo>
                                      <a:pt x="1671279" y="1188881"/>
                                    </a:lnTo>
                                    <a:close/>
                                    <a:moveTo>
                                      <a:pt x="1613245" y="1188881"/>
                                    </a:moveTo>
                                    <a:lnTo>
                                      <a:pt x="1616416" y="1215929"/>
                                    </a:lnTo>
                                    <a:lnTo>
                                      <a:pt x="1659228" y="1216248"/>
                                    </a:lnTo>
                                    <a:lnTo>
                                      <a:pt x="1655422" y="1188881"/>
                                    </a:lnTo>
                                    <a:lnTo>
                                      <a:pt x="1613245" y="1188881"/>
                                    </a:lnTo>
                                    <a:close/>
                                    <a:moveTo>
                                      <a:pt x="1555212" y="1188881"/>
                                    </a:moveTo>
                                    <a:lnTo>
                                      <a:pt x="1557432" y="1215929"/>
                                    </a:lnTo>
                                    <a:lnTo>
                                      <a:pt x="1600560" y="1215929"/>
                                    </a:lnTo>
                                    <a:lnTo>
                                      <a:pt x="1597389" y="1188881"/>
                                    </a:lnTo>
                                    <a:lnTo>
                                      <a:pt x="1555212" y="1188881"/>
                                    </a:lnTo>
                                    <a:close/>
                                    <a:moveTo>
                                      <a:pt x="1497178" y="1188881"/>
                                    </a:moveTo>
                                    <a:lnTo>
                                      <a:pt x="1498764" y="1215929"/>
                                    </a:lnTo>
                                    <a:lnTo>
                                      <a:pt x="1541575" y="1215929"/>
                                    </a:lnTo>
                                    <a:lnTo>
                                      <a:pt x="1539356" y="1188881"/>
                                    </a:lnTo>
                                    <a:lnTo>
                                      <a:pt x="1497178" y="1188881"/>
                                    </a:lnTo>
                                    <a:close/>
                                    <a:moveTo>
                                      <a:pt x="1438828" y="1188563"/>
                                    </a:moveTo>
                                    <a:lnTo>
                                      <a:pt x="1439779" y="1215611"/>
                                    </a:lnTo>
                                    <a:lnTo>
                                      <a:pt x="1482591" y="1215929"/>
                                    </a:lnTo>
                                    <a:lnTo>
                                      <a:pt x="1481322" y="1188563"/>
                                    </a:lnTo>
                                    <a:lnTo>
                                      <a:pt x="1438828" y="1188563"/>
                                    </a:lnTo>
                                    <a:close/>
                                    <a:moveTo>
                                      <a:pt x="1381111" y="1188563"/>
                                    </a:moveTo>
                                    <a:lnTo>
                                      <a:pt x="1380794" y="1215611"/>
                                    </a:lnTo>
                                    <a:lnTo>
                                      <a:pt x="1423606" y="1215611"/>
                                    </a:lnTo>
                                    <a:lnTo>
                                      <a:pt x="1422972" y="1188563"/>
                                    </a:lnTo>
                                    <a:lnTo>
                                      <a:pt x="1381111" y="1188563"/>
                                    </a:lnTo>
                                    <a:close/>
                                    <a:moveTo>
                                      <a:pt x="1322761" y="1188563"/>
                                    </a:moveTo>
                                    <a:lnTo>
                                      <a:pt x="1321810" y="1215611"/>
                                    </a:lnTo>
                                    <a:lnTo>
                                      <a:pt x="1364621" y="1215611"/>
                                    </a:lnTo>
                                    <a:lnTo>
                                      <a:pt x="1365255" y="1188563"/>
                                    </a:lnTo>
                                    <a:lnTo>
                                      <a:pt x="1322761" y="1188563"/>
                                    </a:lnTo>
                                    <a:close/>
                                    <a:moveTo>
                                      <a:pt x="1264727" y="1188563"/>
                                    </a:moveTo>
                                    <a:lnTo>
                                      <a:pt x="1263142" y="1215293"/>
                                    </a:lnTo>
                                    <a:lnTo>
                                      <a:pt x="1305636" y="1215293"/>
                                    </a:lnTo>
                                    <a:lnTo>
                                      <a:pt x="1307222" y="1188563"/>
                                    </a:lnTo>
                                    <a:lnTo>
                                      <a:pt x="1264727" y="1188563"/>
                                    </a:lnTo>
                                    <a:close/>
                                    <a:moveTo>
                                      <a:pt x="1206694" y="1188244"/>
                                    </a:moveTo>
                                    <a:lnTo>
                                      <a:pt x="1204157" y="1215293"/>
                                    </a:lnTo>
                                    <a:lnTo>
                                      <a:pt x="1246969" y="1215293"/>
                                    </a:lnTo>
                                    <a:lnTo>
                                      <a:pt x="1248871" y="1188563"/>
                                    </a:lnTo>
                                    <a:lnTo>
                                      <a:pt x="1206694" y="1188244"/>
                                    </a:lnTo>
                                    <a:close/>
                                    <a:moveTo>
                                      <a:pt x="1148661" y="1188244"/>
                                    </a:moveTo>
                                    <a:lnTo>
                                      <a:pt x="1145172" y="1215293"/>
                                    </a:lnTo>
                                    <a:lnTo>
                                      <a:pt x="1188301" y="1215293"/>
                                    </a:lnTo>
                                    <a:lnTo>
                                      <a:pt x="1190838" y="1188244"/>
                                    </a:lnTo>
                                    <a:lnTo>
                                      <a:pt x="1148661" y="1188244"/>
                                    </a:lnTo>
                                    <a:close/>
                                    <a:moveTo>
                                      <a:pt x="1090627" y="1188244"/>
                                    </a:moveTo>
                                    <a:lnTo>
                                      <a:pt x="1086505" y="1214975"/>
                                    </a:lnTo>
                                    <a:lnTo>
                                      <a:pt x="1128999" y="1214975"/>
                                    </a:lnTo>
                                    <a:lnTo>
                                      <a:pt x="1132805" y="1188244"/>
                                    </a:lnTo>
                                    <a:lnTo>
                                      <a:pt x="1090627" y="1188244"/>
                                    </a:lnTo>
                                    <a:close/>
                                    <a:moveTo>
                                      <a:pt x="1032594" y="1187926"/>
                                    </a:moveTo>
                                    <a:lnTo>
                                      <a:pt x="1027203" y="1214975"/>
                                    </a:lnTo>
                                    <a:lnTo>
                                      <a:pt x="1070331" y="1214975"/>
                                    </a:lnTo>
                                    <a:lnTo>
                                      <a:pt x="1074771" y="1188244"/>
                                    </a:lnTo>
                                    <a:lnTo>
                                      <a:pt x="1032594" y="1187926"/>
                                    </a:lnTo>
                                    <a:close/>
                                    <a:moveTo>
                                      <a:pt x="1740728" y="1132875"/>
                                    </a:moveTo>
                                    <a:lnTo>
                                      <a:pt x="1737874" y="1133193"/>
                                    </a:lnTo>
                                    <a:lnTo>
                                      <a:pt x="1735337" y="1133829"/>
                                    </a:lnTo>
                                    <a:lnTo>
                                      <a:pt x="1733117" y="1134784"/>
                                    </a:lnTo>
                                    <a:lnTo>
                                      <a:pt x="1731532" y="1136057"/>
                                    </a:lnTo>
                                    <a:lnTo>
                                      <a:pt x="1730263" y="1137648"/>
                                    </a:lnTo>
                                    <a:lnTo>
                                      <a:pt x="1729312" y="1139875"/>
                                    </a:lnTo>
                                    <a:lnTo>
                                      <a:pt x="1728995" y="1142103"/>
                                    </a:lnTo>
                                    <a:lnTo>
                                      <a:pt x="1728995" y="1144330"/>
                                    </a:lnTo>
                                    <a:lnTo>
                                      <a:pt x="1730263" y="1151649"/>
                                    </a:lnTo>
                                    <a:lnTo>
                                      <a:pt x="1731215" y="1153877"/>
                                    </a:lnTo>
                                    <a:lnTo>
                                      <a:pt x="1732166" y="1156104"/>
                                    </a:lnTo>
                                    <a:lnTo>
                                      <a:pt x="1734069" y="1158332"/>
                                    </a:lnTo>
                                    <a:lnTo>
                                      <a:pt x="1735971" y="1159923"/>
                                    </a:lnTo>
                                    <a:lnTo>
                                      <a:pt x="1738508" y="1161514"/>
                                    </a:lnTo>
                                    <a:lnTo>
                                      <a:pt x="1741045" y="1162469"/>
                                    </a:lnTo>
                                    <a:lnTo>
                                      <a:pt x="1743582" y="1163105"/>
                                    </a:lnTo>
                                    <a:lnTo>
                                      <a:pt x="1746437" y="1163423"/>
                                    </a:lnTo>
                                    <a:lnTo>
                                      <a:pt x="1772123" y="1163423"/>
                                    </a:lnTo>
                                    <a:lnTo>
                                      <a:pt x="1775295" y="1163105"/>
                                    </a:lnTo>
                                    <a:lnTo>
                                      <a:pt x="1777832" y="1162469"/>
                                    </a:lnTo>
                                    <a:lnTo>
                                      <a:pt x="1779734" y="1161514"/>
                                    </a:lnTo>
                                    <a:lnTo>
                                      <a:pt x="1781637" y="1159923"/>
                                    </a:lnTo>
                                    <a:lnTo>
                                      <a:pt x="1782906" y="1158332"/>
                                    </a:lnTo>
                                    <a:lnTo>
                                      <a:pt x="1783857" y="1156104"/>
                                    </a:lnTo>
                                    <a:lnTo>
                                      <a:pt x="1784174" y="1154195"/>
                                    </a:lnTo>
                                    <a:lnTo>
                                      <a:pt x="1783857" y="1151968"/>
                                    </a:lnTo>
                                    <a:lnTo>
                                      <a:pt x="1782271" y="1144330"/>
                                    </a:lnTo>
                                    <a:lnTo>
                                      <a:pt x="1781637" y="1142103"/>
                                    </a:lnTo>
                                    <a:lnTo>
                                      <a:pt x="1780369" y="1139875"/>
                                    </a:lnTo>
                                    <a:lnTo>
                                      <a:pt x="1778783" y="1137648"/>
                                    </a:lnTo>
                                    <a:lnTo>
                                      <a:pt x="1776563" y="1136057"/>
                                    </a:lnTo>
                                    <a:lnTo>
                                      <a:pt x="1774343" y="1134784"/>
                                    </a:lnTo>
                                    <a:lnTo>
                                      <a:pt x="1771489" y="1133829"/>
                                    </a:lnTo>
                                    <a:lnTo>
                                      <a:pt x="1768635" y="1133193"/>
                                    </a:lnTo>
                                    <a:lnTo>
                                      <a:pt x="1766098" y="1132875"/>
                                    </a:lnTo>
                                    <a:lnTo>
                                      <a:pt x="1740728" y="1132875"/>
                                    </a:lnTo>
                                    <a:close/>
                                    <a:moveTo>
                                      <a:pt x="1664619" y="1132875"/>
                                    </a:moveTo>
                                    <a:lnTo>
                                      <a:pt x="1661765" y="1133193"/>
                                    </a:lnTo>
                                    <a:lnTo>
                                      <a:pt x="1659545" y="1133829"/>
                                    </a:lnTo>
                                    <a:lnTo>
                                      <a:pt x="1657325" y="1134784"/>
                                    </a:lnTo>
                                    <a:lnTo>
                                      <a:pt x="1655422" y="1136057"/>
                                    </a:lnTo>
                                    <a:lnTo>
                                      <a:pt x="1654154" y="1137648"/>
                                    </a:lnTo>
                                    <a:lnTo>
                                      <a:pt x="1653203" y="1139875"/>
                                    </a:lnTo>
                                    <a:lnTo>
                                      <a:pt x="1652568" y="1142103"/>
                                    </a:lnTo>
                                    <a:lnTo>
                                      <a:pt x="1652568" y="1144330"/>
                                    </a:lnTo>
                                    <a:lnTo>
                                      <a:pt x="1653837" y="1151649"/>
                                    </a:lnTo>
                                    <a:lnTo>
                                      <a:pt x="1654471" y="1153877"/>
                                    </a:lnTo>
                                    <a:lnTo>
                                      <a:pt x="1655422" y="1156104"/>
                                    </a:lnTo>
                                    <a:lnTo>
                                      <a:pt x="1657008" y="1158332"/>
                                    </a:lnTo>
                                    <a:lnTo>
                                      <a:pt x="1658911" y="1159923"/>
                                    </a:lnTo>
                                    <a:lnTo>
                                      <a:pt x="1661131" y="1161196"/>
                                    </a:lnTo>
                                    <a:lnTo>
                                      <a:pt x="1663668" y="1162469"/>
                                    </a:lnTo>
                                    <a:lnTo>
                                      <a:pt x="1666205" y="1163105"/>
                                    </a:lnTo>
                                    <a:lnTo>
                                      <a:pt x="1669376" y="1163105"/>
                                    </a:lnTo>
                                    <a:lnTo>
                                      <a:pt x="1695063" y="1163423"/>
                                    </a:lnTo>
                                    <a:lnTo>
                                      <a:pt x="1697917" y="1163105"/>
                                    </a:lnTo>
                                    <a:lnTo>
                                      <a:pt x="1700137" y="1162469"/>
                                    </a:lnTo>
                                    <a:lnTo>
                                      <a:pt x="1702357" y="1161514"/>
                                    </a:lnTo>
                                    <a:lnTo>
                                      <a:pt x="1704576" y="1159923"/>
                                    </a:lnTo>
                                    <a:lnTo>
                                      <a:pt x="1705845" y="1158332"/>
                                    </a:lnTo>
                                    <a:lnTo>
                                      <a:pt x="1706796" y="1156104"/>
                                    </a:lnTo>
                                    <a:lnTo>
                                      <a:pt x="1707430" y="1153877"/>
                                    </a:lnTo>
                                    <a:lnTo>
                                      <a:pt x="1707113" y="1151649"/>
                                    </a:lnTo>
                                    <a:lnTo>
                                      <a:pt x="1705845" y="1144330"/>
                                    </a:lnTo>
                                    <a:lnTo>
                                      <a:pt x="1705211" y="1142103"/>
                                    </a:lnTo>
                                    <a:lnTo>
                                      <a:pt x="1704259" y="1139875"/>
                                    </a:lnTo>
                                    <a:lnTo>
                                      <a:pt x="1702357" y="1137648"/>
                                    </a:lnTo>
                                    <a:lnTo>
                                      <a:pt x="1700137" y="1136057"/>
                                    </a:lnTo>
                                    <a:lnTo>
                                      <a:pt x="1697917" y="1134784"/>
                                    </a:lnTo>
                                    <a:lnTo>
                                      <a:pt x="1695697" y="1133829"/>
                                    </a:lnTo>
                                    <a:lnTo>
                                      <a:pt x="1692843" y="1133193"/>
                                    </a:lnTo>
                                    <a:lnTo>
                                      <a:pt x="1689989" y="1132875"/>
                                    </a:lnTo>
                                    <a:lnTo>
                                      <a:pt x="1664619" y="1132875"/>
                                    </a:lnTo>
                                    <a:close/>
                                    <a:moveTo>
                                      <a:pt x="1586924" y="1132875"/>
                                    </a:moveTo>
                                    <a:lnTo>
                                      <a:pt x="1584704" y="1133511"/>
                                    </a:lnTo>
                                    <a:lnTo>
                                      <a:pt x="1582167" y="1134784"/>
                                    </a:lnTo>
                                    <a:lnTo>
                                      <a:pt x="1580264" y="1136057"/>
                                    </a:lnTo>
                                    <a:lnTo>
                                      <a:pt x="1578679" y="1137648"/>
                                    </a:lnTo>
                                    <a:lnTo>
                                      <a:pt x="1577727" y="1139875"/>
                                    </a:lnTo>
                                    <a:lnTo>
                                      <a:pt x="1577093" y="1142103"/>
                                    </a:lnTo>
                                    <a:lnTo>
                                      <a:pt x="1577093" y="1144330"/>
                                    </a:lnTo>
                                    <a:lnTo>
                                      <a:pt x="1578044" y="1151649"/>
                                    </a:lnTo>
                                    <a:lnTo>
                                      <a:pt x="1578362" y="1153877"/>
                                    </a:lnTo>
                                    <a:lnTo>
                                      <a:pt x="1579313" y="1156104"/>
                                    </a:lnTo>
                                    <a:lnTo>
                                      <a:pt x="1580899" y="1158332"/>
                                    </a:lnTo>
                                    <a:lnTo>
                                      <a:pt x="1583118" y="1159923"/>
                                    </a:lnTo>
                                    <a:lnTo>
                                      <a:pt x="1585338" y="1161196"/>
                                    </a:lnTo>
                                    <a:lnTo>
                                      <a:pt x="1587558" y="1162151"/>
                                    </a:lnTo>
                                    <a:lnTo>
                                      <a:pt x="1590412" y="1162787"/>
                                    </a:lnTo>
                                    <a:lnTo>
                                      <a:pt x="1593266" y="1163105"/>
                                    </a:lnTo>
                                    <a:lnTo>
                                      <a:pt x="1618953" y="1163105"/>
                                    </a:lnTo>
                                    <a:lnTo>
                                      <a:pt x="1621807" y="1163105"/>
                                    </a:lnTo>
                                    <a:lnTo>
                                      <a:pt x="1624344" y="1162469"/>
                                    </a:lnTo>
                                    <a:lnTo>
                                      <a:pt x="1626564" y="1161196"/>
                                    </a:lnTo>
                                    <a:lnTo>
                                      <a:pt x="1628467" y="1159923"/>
                                    </a:lnTo>
                                    <a:lnTo>
                                      <a:pt x="1629735" y="1158332"/>
                                    </a:lnTo>
                                    <a:lnTo>
                                      <a:pt x="1631004" y="1156104"/>
                                    </a:lnTo>
                                    <a:lnTo>
                                      <a:pt x="1631321" y="1153877"/>
                                    </a:lnTo>
                                    <a:lnTo>
                                      <a:pt x="1631321" y="1151649"/>
                                    </a:lnTo>
                                    <a:lnTo>
                                      <a:pt x="1630370" y="1144330"/>
                                    </a:lnTo>
                                    <a:lnTo>
                                      <a:pt x="1629735" y="1142103"/>
                                    </a:lnTo>
                                    <a:lnTo>
                                      <a:pt x="1628784" y="1139875"/>
                                    </a:lnTo>
                                    <a:lnTo>
                                      <a:pt x="1627198" y="1137648"/>
                                    </a:lnTo>
                                    <a:lnTo>
                                      <a:pt x="1625296" y="1136057"/>
                                    </a:lnTo>
                                    <a:lnTo>
                                      <a:pt x="1623076" y="1134784"/>
                                    </a:lnTo>
                                    <a:lnTo>
                                      <a:pt x="1620856" y="1133829"/>
                                    </a:lnTo>
                                    <a:lnTo>
                                      <a:pt x="1618002" y="1132875"/>
                                    </a:lnTo>
                                    <a:lnTo>
                                      <a:pt x="1615148" y="1132875"/>
                                    </a:lnTo>
                                    <a:lnTo>
                                      <a:pt x="1589778" y="1132875"/>
                                    </a:lnTo>
                                    <a:lnTo>
                                      <a:pt x="1586924" y="1132875"/>
                                    </a:lnTo>
                                    <a:close/>
                                    <a:moveTo>
                                      <a:pt x="1510815" y="1132875"/>
                                    </a:moveTo>
                                    <a:lnTo>
                                      <a:pt x="1508278" y="1133511"/>
                                    </a:lnTo>
                                    <a:lnTo>
                                      <a:pt x="1506058" y="1134784"/>
                                    </a:lnTo>
                                    <a:lnTo>
                                      <a:pt x="1504155" y="1136057"/>
                                    </a:lnTo>
                                    <a:lnTo>
                                      <a:pt x="1502569" y="1137648"/>
                                    </a:lnTo>
                                    <a:lnTo>
                                      <a:pt x="1501618" y="1139875"/>
                                    </a:lnTo>
                                    <a:lnTo>
                                      <a:pt x="1500984" y="1142103"/>
                                    </a:lnTo>
                                    <a:lnTo>
                                      <a:pt x="1500667" y="1144330"/>
                                    </a:lnTo>
                                    <a:lnTo>
                                      <a:pt x="1501301" y="1151649"/>
                                    </a:lnTo>
                                    <a:lnTo>
                                      <a:pt x="1501618" y="1153877"/>
                                    </a:lnTo>
                                    <a:lnTo>
                                      <a:pt x="1502569" y="1156104"/>
                                    </a:lnTo>
                                    <a:lnTo>
                                      <a:pt x="1503838" y="1158332"/>
                                    </a:lnTo>
                                    <a:lnTo>
                                      <a:pt x="1505741" y="1159923"/>
                                    </a:lnTo>
                                    <a:lnTo>
                                      <a:pt x="1507960" y="1161196"/>
                                    </a:lnTo>
                                    <a:lnTo>
                                      <a:pt x="1510180" y="1162151"/>
                                    </a:lnTo>
                                    <a:lnTo>
                                      <a:pt x="1512717" y="1162787"/>
                                    </a:lnTo>
                                    <a:lnTo>
                                      <a:pt x="1515888" y="1163105"/>
                                    </a:lnTo>
                                    <a:lnTo>
                                      <a:pt x="1541575" y="1163105"/>
                                    </a:lnTo>
                                    <a:lnTo>
                                      <a:pt x="1544430" y="1162787"/>
                                    </a:lnTo>
                                    <a:lnTo>
                                      <a:pt x="1546966" y="1162151"/>
                                    </a:lnTo>
                                    <a:lnTo>
                                      <a:pt x="1549503" y="1161196"/>
                                    </a:lnTo>
                                    <a:lnTo>
                                      <a:pt x="1551406" y="1159923"/>
                                    </a:lnTo>
                                    <a:lnTo>
                                      <a:pt x="1552992" y="1158332"/>
                                    </a:lnTo>
                                    <a:lnTo>
                                      <a:pt x="1553943" y="1156104"/>
                                    </a:lnTo>
                                    <a:lnTo>
                                      <a:pt x="1554577" y="1153877"/>
                                    </a:lnTo>
                                    <a:lnTo>
                                      <a:pt x="1554577" y="1151649"/>
                                    </a:lnTo>
                                    <a:lnTo>
                                      <a:pt x="1553943" y="1144330"/>
                                    </a:lnTo>
                                    <a:lnTo>
                                      <a:pt x="1553626" y="1142103"/>
                                    </a:lnTo>
                                    <a:lnTo>
                                      <a:pt x="1552675" y="1139875"/>
                                    </a:lnTo>
                                    <a:lnTo>
                                      <a:pt x="1551089" y="1137648"/>
                                    </a:lnTo>
                                    <a:lnTo>
                                      <a:pt x="1549186" y="1136057"/>
                                    </a:lnTo>
                                    <a:lnTo>
                                      <a:pt x="1546966" y="1134784"/>
                                    </a:lnTo>
                                    <a:lnTo>
                                      <a:pt x="1544430" y="1133511"/>
                                    </a:lnTo>
                                    <a:lnTo>
                                      <a:pt x="1541893" y="1132875"/>
                                    </a:lnTo>
                                    <a:lnTo>
                                      <a:pt x="1539038" y="1132875"/>
                                    </a:lnTo>
                                    <a:lnTo>
                                      <a:pt x="1513986" y="1132875"/>
                                    </a:lnTo>
                                    <a:lnTo>
                                      <a:pt x="1510815" y="1132875"/>
                                    </a:lnTo>
                                    <a:close/>
                                    <a:moveTo>
                                      <a:pt x="981854" y="1117600"/>
                                    </a:moveTo>
                                    <a:lnTo>
                                      <a:pt x="1765464" y="1117600"/>
                                    </a:lnTo>
                                    <a:lnTo>
                                      <a:pt x="1769904" y="1117918"/>
                                    </a:lnTo>
                                    <a:lnTo>
                                      <a:pt x="1774978" y="1118236"/>
                                    </a:lnTo>
                                    <a:lnTo>
                                      <a:pt x="1779417" y="1119191"/>
                                    </a:lnTo>
                                    <a:lnTo>
                                      <a:pt x="1783857" y="1120464"/>
                                    </a:lnTo>
                                    <a:lnTo>
                                      <a:pt x="1787980" y="1122373"/>
                                    </a:lnTo>
                                    <a:lnTo>
                                      <a:pt x="1792736" y="1124283"/>
                                    </a:lnTo>
                                    <a:lnTo>
                                      <a:pt x="1796542" y="1126510"/>
                                    </a:lnTo>
                                    <a:lnTo>
                                      <a:pt x="1800347" y="1129056"/>
                                    </a:lnTo>
                                    <a:lnTo>
                                      <a:pt x="1803836" y="1131602"/>
                                    </a:lnTo>
                                    <a:lnTo>
                                      <a:pt x="1807007" y="1134466"/>
                                    </a:lnTo>
                                    <a:lnTo>
                                      <a:pt x="1810495" y="1137648"/>
                                    </a:lnTo>
                                    <a:lnTo>
                                      <a:pt x="1813032" y="1141148"/>
                                    </a:lnTo>
                                    <a:lnTo>
                                      <a:pt x="1815252" y="1144649"/>
                                    </a:lnTo>
                                    <a:lnTo>
                                      <a:pt x="1817155" y="1148149"/>
                                    </a:lnTo>
                                    <a:lnTo>
                                      <a:pt x="1818740" y="1151649"/>
                                    </a:lnTo>
                                    <a:lnTo>
                                      <a:pt x="1820009" y="1155468"/>
                                    </a:lnTo>
                                    <a:lnTo>
                                      <a:pt x="1903095" y="1502007"/>
                                    </a:lnTo>
                                    <a:lnTo>
                                      <a:pt x="1903412" y="1506144"/>
                                    </a:lnTo>
                                    <a:lnTo>
                                      <a:pt x="1903412" y="1509963"/>
                                    </a:lnTo>
                                    <a:lnTo>
                                      <a:pt x="1903095" y="1513463"/>
                                    </a:lnTo>
                                    <a:lnTo>
                                      <a:pt x="1901827" y="1516963"/>
                                    </a:lnTo>
                                    <a:lnTo>
                                      <a:pt x="1900241" y="1520146"/>
                                    </a:lnTo>
                                    <a:lnTo>
                                      <a:pt x="1898338" y="1523646"/>
                                    </a:lnTo>
                                    <a:lnTo>
                                      <a:pt x="1895801" y="1526510"/>
                                    </a:lnTo>
                                    <a:lnTo>
                                      <a:pt x="1892313" y="1529056"/>
                                    </a:lnTo>
                                    <a:lnTo>
                                      <a:pt x="1889142" y="1531283"/>
                                    </a:lnTo>
                                    <a:lnTo>
                                      <a:pt x="1885336" y="1533511"/>
                                    </a:lnTo>
                                    <a:lnTo>
                                      <a:pt x="1881214" y="1535420"/>
                                    </a:lnTo>
                                    <a:lnTo>
                                      <a:pt x="1876774" y="1537011"/>
                                    </a:lnTo>
                                    <a:lnTo>
                                      <a:pt x="1871700" y="1538284"/>
                                    </a:lnTo>
                                    <a:lnTo>
                                      <a:pt x="1866626" y="1538920"/>
                                    </a:lnTo>
                                    <a:lnTo>
                                      <a:pt x="1861235" y="1539557"/>
                                    </a:lnTo>
                                    <a:lnTo>
                                      <a:pt x="1855210" y="1539875"/>
                                    </a:lnTo>
                                    <a:lnTo>
                                      <a:pt x="884498" y="1539875"/>
                                    </a:lnTo>
                                    <a:lnTo>
                                      <a:pt x="878789" y="1539557"/>
                                    </a:lnTo>
                                    <a:lnTo>
                                      <a:pt x="873081" y="1538920"/>
                                    </a:lnTo>
                                    <a:lnTo>
                                      <a:pt x="868007" y="1537966"/>
                                    </a:lnTo>
                                    <a:lnTo>
                                      <a:pt x="863250" y="1536693"/>
                                    </a:lnTo>
                                    <a:lnTo>
                                      <a:pt x="858811" y="1535102"/>
                                    </a:lnTo>
                                    <a:lnTo>
                                      <a:pt x="854371" y="1533193"/>
                                    </a:lnTo>
                                    <a:lnTo>
                                      <a:pt x="850566" y="1531283"/>
                                    </a:lnTo>
                                    <a:lnTo>
                                      <a:pt x="847394" y="1528737"/>
                                    </a:lnTo>
                                    <a:lnTo>
                                      <a:pt x="844223" y="1526192"/>
                                    </a:lnTo>
                                    <a:lnTo>
                                      <a:pt x="842003" y="1523010"/>
                                    </a:lnTo>
                                    <a:lnTo>
                                      <a:pt x="839466" y="1519827"/>
                                    </a:lnTo>
                                    <a:lnTo>
                                      <a:pt x="837881" y="1516645"/>
                                    </a:lnTo>
                                    <a:lnTo>
                                      <a:pt x="836929" y="1513463"/>
                                    </a:lnTo>
                                    <a:lnTo>
                                      <a:pt x="836612" y="1509963"/>
                                    </a:lnTo>
                                    <a:lnTo>
                                      <a:pt x="836612" y="1506144"/>
                                    </a:lnTo>
                                    <a:lnTo>
                                      <a:pt x="837246" y="1502007"/>
                                    </a:lnTo>
                                    <a:lnTo>
                                      <a:pt x="926675" y="1154832"/>
                                    </a:lnTo>
                                    <a:lnTo>
                                      <a:pt x="927943" y="1151331"/>
                                    </a:lnTo>
                                    <a:lnTo>
                                      <a:pt x="929529" y="1147513"/>
                                    </a:lnTo>
                                    <a:lnTo>
                                      <a:pt x="931432" y="1144012"/>
                                    </a:lnTo>
                                    <a:lnTo>
                                      <a:pt x="933969" y="1140830"/>
                                    </a:lnTo>
                                    <a:lnTo>
                                      <a:pt x="936823" y="1137011"/>
                                    </a:lnTo>
                                    <a:lnTo>
                                      <a:pt x="939677" y="1134147"/>
                                    </a:lnTo>
                                    <a:lnTo>
                                      <a:pt x="943165" y="1131283"/>
                                    </a:lnTo>
                                    <a:lnTo>
                                      <a:pt x="946971" y="1128738"/>
                                    </a:lnTo>
                                    <a:lnTo>
                                      <a:pt x="950776" y="1126192"/>
                                    </a:lnTo>
                                    <a:lnTo>
                                      <a:pt x="954582" y="1124283"/>
                                    </a:lnTo>
                                    <a:lnTo>
                                      <a:pt x="959021" y="1122373"/>
                                    </a:lnTo>
                                    <a:lnTo>
                                      <a:pt x="963461" y="1120464"/>
                                    </a:lnTo>
                                    <a:lnTo>
                                      <a:pt x="967901" y="1119191"/>
                                    </a:lnTo>
                                    <a:lnTo>
                                      <a:pt x="972341" y="1118236"/>
                                    </a:lnTo>
                                    <a:lnTo>
                                      <a:pt x="977097" y="1117918"/>
                                    </a:lnTo>
                                    <a:lnTo>
                                      <a:pt x="981854" y="1117600"/>
                                    </a:lnTo>
                                    <a:close/>
                                    <a:moveTo>
                                      <a:pt x="268430" y="1104583"/>
                                    </a:moveTo>
                                    <a:lnTo>
                                      <a:pt x="254469" y="1109980"/>
                                    </a:lnTo>
                                    <a:lnTo>
                                      <a:pt x="240826" y="1115695"/>
                                    </a:lnTo>
                                    <a:lnTo>
                                      <a:pt x="227500" y="1121410"/>
                                    </a:lnTo>
                                    <a:lnTo>
                                      <a:pt x="214808" y="1127443"/>
                                    </a:lnTo>
                                    <a:lnTo>
                                      <a:pt x="202433" y="1133158"/>
                                    </a:lnTo>
                                    <a:lnTo>
                                      <a:pt x="190693" y="1139190"/>
                                    </a:lnTo>
                                    <a:lnTo>
                                      <a:pt x="178954" y="1145858"/>
                                    </a:lnTo>
                                    <a:lnTo>
                                      <a:pt x="168483" y="1151890"/>
                                    </a:lnTo>
                                    <a:lnTo>
                                      <a:pt x="178954" y="1168718"/>
                                    </a:lnTo>
                                    <a:lnTo>
                                      <a:pt x="190376" y="1185228"/>
                                    </a:lnTo>
                                    <a:lnTo>
                                      <a:pt x="202433" y="1201420"/>
                                    </a:lnTo>
                                    <a:lnTo>
                                      <a:pt x="214490" y="1217295"/>
                                    </a:lnTo>
                                    <a:lnTo>
                                      <a:pt x="227182" y="1232535"/>
                                    </a:lnTo>
                                    <a:lnTo>
                                      <a:pt x="240191" y="1247775"/>
                                    </a:lnTo>
                                    <a:lnTo>
                                      <a:pt x="253835" y="1262380"/>
                                    </a:lnTo>
                                    <a:lnTo>
                                      <a:pt x="267479" y="1276668"/>
                                    </a:lnTo>
                                    <a:lnTo>
                                      <a:pt x="283026" y="1291590"/>
                                    </a:lnTo>
                                    <a:lnTo>
                                      <a:pt x="299208" y="1306195"/>
                                    </a:lnTo>
                                    <a:lnTo>
                                      <a:pt x="313486" y="1301750"/>
                                    </a:lnTo>
                                    <a:lnTo>
                                      <a:pt x="327764" y="1297623"/>
                                    </a:lnTo>
                                    <a:lnTo>
                                      <a:pt x="357590" y="1289368"/>
                                    </a:lnTo>
                                    <a:lnTo>
                                      <a:pt x="350609" y="1278890"/>
                                    </a:lnTo>
                                    <a:lnTo>
                                      <a:pt x="344264" y="1268413"/>
                                    </a:lnTo>
                                    <a:lnTo>
                                      <a:pt x="337600" y="1257618"/>
                                    </a:lnTo>
                                    <a:lnTo>
                                      <a:pt x="331572" y="1246823"/>
                                    </a:lnTo>
                                    <a:lnTo>
                                      <a:pt x="325543" y="1235710"/>
                                    </a:lnTo>
                                    <a:lnTo>
                                      <a:pt x="319515" y="1224280"/>
                                    </a:lnTo>
                                    <a:lnTo>
                                      <a:pt x="313803" y="1213168"/>
                                    </a:lnTo>
                                    <a:lnTo>
                                      <a:pt x="308409" y="1201738"/>
                                    </a:lnTo>
                                    <a:lnTo>
                                      <a:pt x="302381" y="1189990"/>
                                    </a:lnTo>
                                    <a:lnTo>
                                      <a:pt x="297304" y="1178243"/>
                                    </a:lnTo>
                                    <a:lnTo>
                                      <a:pt x="287151" y="1154113"/>
                                    </a:lnTo>
                                    <a:lnTo>
                                      <a:pt x="277315" y="1129665"/>
                                    </a:lnTo>
                                    <a:lnTo>
                                      <a:pt x="268430" y="1104583"/>
                                    </a:lnTo>
                                    <a:close/>
                                    <a:moveTo>
                                      <a:pt x="469277" y="1050290"/>
                                    </a:moveTo>
                                    <a:lnTo>
                                      <a:pt x="441990" y="1055688"/>
                                    </a:lnTo>
                                    <a:lnTo>
                                      <a:pt x="415337" y="1061403"/>
                                    </a:lnTo>
                                    <a:lnTo>
                                      <a:pt x="389319" y="1067118"/>
                                    </a:lnTo>
                                    <a:lnTo>
                                      <a:pt x="364253" y="1073785"/>
                                    </a:lnTo>
                                    <a:lnTo>
                                      <a:pt x="343946" y="1079500"/>
                                    </a:lnTo>
                                    <a:lnTo>
                                      <a:pt x="324274" y="1085215"/>
                                    </a:lnTo>
                                    <a:lnTo>
                                      <a:pt x="328716" y="1098550"/>
                                    </a:lnTo>
                                    <a:lnTo>
                                      <a:pt x="333476" y="1111568"/>
                                    </a:lnTo>
                                    <a:lnTo>
                                      <a:pt x="338235" y="1124585"/>
                                    </a:lnTo>
                                    <a:lnTo>
                                      <a:pt x="343629" y="1136968"/>
                                    </a:lnTo>
                                    <a:lnTo>
                                      <a:pt x="349023" y="1149668"/>
                                    </a:lnTo>
                                    <a:lnTo>
                                      <a:pt x="354417" y="1162050"/>
                                    </a:lnTo>
                                    <a:lnTo>
                                      <a:pt x="360446" y="1174115"/>
                                    </a:lnTo>
                                    <a:lnTo>
                                      <a:pt x="366157" y="1186180"/>
                                    </a:lnTo>
                                    <a:lnTo>
                                      <a:pt x="371868" y="1197928"/>
                                    </a:lnTo>
                                    <a:lnTo>
                                      <a:pt x="378531" y="1209358"/>
                                    </a:lnTo>
                                    <a:lnTo>
                                      <a:pt x="384560" y="1220788"/>
                                    </a:lnTo>
                                    <a:lnTo>
                                      <a:pt x="391223" y="1232218"/>
                                    </a:lnTo>
                                    <a:lnTo>
                                      <a:pt x="397886" y="1243013"/>
                                    </a:lnTo>
                                    <a:lnTo>
                                      <a:pt x="404549" y="1254125"/>
                                    </a:lnTo>
                                    <a:lnTo>
                                      <a:pt x="411530" y="1264603"/>
                                    </a:lnTo>
                                    <a:lnTo>
                                      <a:pt x="418510" y="1275080"/>
                                    </a:lnTo>
                                    <a:lnTo>
                                      <a:pt x="442942" y="1270318"/>
                                    </a:lnTo>
                                    <a:lnTo>
                                      <a:pt x="467373" y="1265873"/>
                                    </a:lnTo>
                                    <a:lnTo>
                                      <a:pt x="492440" y="1261428"/>
                                    </a:lnTo>
                                    <a:lnTo>
                                      <a:pt x="518140" y="1257618"/>
                                    </a:lnTo>
                                    <a:lnTo>
                                      <a:pt x="510525" y="1234123"/>
                                    </a:lnTo>
                                    <a:lnTo>
                                      <a:pt x="503545" y="1209993"/>
                                    </a:lnTo>
                                    <a:lnTo>
                                      <a:pt x="496882" y="1184910"/>
                                    </a:lnTo>
                                    <a:lnTo>
                                      <a:pt x="490219" y="1159193"/>
                                    </a:lnTo>
                                    <a:lnTo>
                                      <a:pt x="484507" y="1132840"/>
                                    </a:lnTo>
                                    <a:lnTo>
                                      <a:pt x="479113" y="1106170"/>
                                    </a:lnTo>
                                    <a:lnTo>
                                      <a:pt x="473719" y="1078548"/>
                                    </a:lnTo>
                                    <a:lnTo>
                                      <a:pt x="469277" y="1050290"/>
                                    </a:lnTo>
                                    <a:close/>
                                    <a:moveTo>
                                      <a:pt x="742467" y="1024890"/>
                                    </a:moveTo>
                                    <a:lnTo>
                                      <a:pt x="714228" y="1025525"/>
                                    </a:lnTo>
                                    <a:lnTo>
                                      <a:pt x="686623" y="1026478"/>
                                    </a:lnTo>
                                    <a:lnTo>
                                      <a:pt x="659019" y="1028065"/>
                                    </a:lnTo>
                                    <a:lnTo>
                                      <a:pt x="631731" y="1029653"/>
                                    </a:lnTo>
                                    <a:lnTo>
                                      <a:pt x="605396" y="1031875"/>
                                    </a:lnTo>
                                    <a:lnTo>
                                      <a:pt x="578743" y="1034733"/>
                                    </a:lnTo>
                                    <a:lnTo>
                                      <a:pt x="553043" y="1037908"/>
                                    </a:lnTo>
                                    <a:lnTo>
                                      <a:pt x="527025" y="1041083"/>
                                    </a:lnTo>
                                    <a:lnTo>
                                      <a:pt x="530515" y="1059498"/>
                                    </a:lnTo>
                                    <a:lnTo>
                                      <a:pt x="533688" y="1077595"/>
                                    </a:lnTo>
                                    <a:lnTo>
                                      <a:pt x="536861" y="1095375"/>
                                    </a:lnTo>
                                    <a:lnTo>
                                      <a:pt x="540351" y="1112838"/>
                                    </a:lnTo>
                                    <a:lnTo>
                                      <a:pt x="543841" y="1130300"/>
                                    </a:lnTo>
                                    <a:lnTo>
                                      <a:pt x="547966" y="1147128"/>
                                    </a:lnTo>
                                    <a:lnTo>
                                      <a:pt x="552091" y="1163638"/>
                                    </a:lnTo>
                                    <a:lnTo>
                                      <a:pt x="556216" y="1180148"/>
                                    </a:lnTo>
                                    <a:lnTo>
                                      <a:pt x="561292" y="1198245"/>
                                    </a:lnTo>
                                    <a:lnTo>
                                      <a:pt x="566686" y="1216025"/>
                                    </a:lnTo>
                                    <a:lnTo>
                                      <a:pt x="572080" y="1233488"/>
                                    </a:lnTo>
                                    <a:lnTo>
                                      <a:pt x="577792" y="1250315"/>
                                    </a:lnTo>
                                    <a:lnTo>
                                      <a:pt x="597464" y="1248410"/>
                                    </a:lnTo>
                                    <a:lnTo>
                                      <a:pt x="617771" y="1246823"/>
                                    </a:lnTo>
                                    <a:lnTo>
                                      <a:pt x="638077" y="1245235"/>
                                    </a:lnTo>
                                    <a:lnTo>
                                      <a:pt x="658701" y="1243648"/>
                                    </a:lnTo>
                                    <a:lnTo>
                                      <a:pt x="679326" y="1242378"/>
                                    </a:lnTo>
                                    <a:lnTo>
                                      <a:pt x="699950" y="1241425"/>
                                    </a:lnTo>
                                    <a:lnTo>
                                      <a:pt x="721208" y="1240790"/>
                                    </a:lnTo>
                                    <a:lnTo>
                                      <a:pt x="742467" y="1240473"/>
                                    </a:lnTo>
                                    <a:lnTo>
                                      <a:pt x="742467" y="1024890"/>
                                    </a:lnTo>
                                    <a:close/>
                                    <a:moveTo>
                                      <a:pt x="507035" y="801688"/>
                                    </a:moveTo>
                                    <a:lnTo>
                                      <a:pt x="507670" y="824865"/>
                                    </a:lnTo>
                                    <a:lnTo>
                                      <a:pt x="508622" y="848360"/>
                                    </a:lnTo>
                                    <a:lnTo>
                                      <a:pt x="509573" y="871538"/>
                                    </a:lnTo>
                                    <a:lnTo>
                                      <a:pt x="510843" y="894080"/>
                                    </a:lnTo>
                                    <a:lnTo>
                                      <a:pt x="512746" y="916940"/>
                                    </a:lnTo>
                                    <a:lnTo>
                                      <a:pt x="514650" y="939165"/>
                                    </a:lnTo>
                                    <a:lnTo>
                                      <a:pt x="516871" y="961073"/>
                                    </a:lnTo>
                                    <a:lnTo>
                                      <a:pt x="519410" y="982663"/>
                                    </a:lnTo>
                                    <a:lnTo>
                                      <a:pt x="546062" y="979170"/>
                                    </a:lnTo>
                                    <a:lnTo>
                                      <a:pt x="572715" y="976313"/>
                                    </a:lnTo>
                                    <a:lnTo>
                                      <a:pt x="600319" y="973455"/>
                                    </a:lnTo>
                                    <a:lnTo>
                                      <a:pt x="627924" y="971233"/>
                                    </a:lnTo>
                                    <a:lnTo>
                                      <a:pt x="656163" y="969328"/>
                                    </a:lnTo>
                                    <a:lnTo>
                                      <a:pt x="684720" y="967740"/>
                                    </a:lnTo>
                                    <a:lnTo>
                                      <a:pt x="713276" y="966788"/>
                                    </a:lnTo>
                                    <a:lnTo>
                                      <a:pt x="742467" y="965835"/>
                                    </a:lnTo>
                                    <a:lnTo>
                                      <a:pt x="742467" y="801688"/>
                                    </a:lnTo>
                                    <a:lnTo>
                                      <a:pt x="507035" y="801688"/>
                                    </a:lnTo>
                                    <a:close/>
                                    <a:moveTo>
                                      <a:pt x="273824" y="801688"/>
                                    </a:moveTo>
                                    <a:lnTo>
                                      <a:pt x="274142" y="816610"/>
                                    </a:lnTo>
                                    <a:lnTo>
                                      <a:pt x="275094" y="831533"/>
                                    </a:lnTo>
                                    <a:lnTo>
                                      <a:pt x="276045" y="846455"/>
                                    </a:lnTo>
                                    <a:lnTo>
                                      <a:pt x="276997" y="860743"/>
                                    </a:lnTo>
                                    <a:lnTo>
                                      <a:pt x="278584" y="875665"/>
                                    </a:lnTo>
                                    <a:lnTo>
                                      <a:pt x="280170" y="889953"/>
                                    </a:lnTo>
                                    <a:lnTo>
                                      <a:pt x="281757" y="904558"/>
                                    </a:lnTo>
                                    <a:lnTo>
                                      <a:pt x="283660" y="918845"/>
                                    </a:lnTo>
                                    <a:lnTo>
                                      <a:pt x="285882" y="933133"/>
                                    </a:lnTo>
                                    <a:lnTo>
                                      <a:pt x="288737" y="947103"/>
                                    </a:lnTo>
                                    <a:lnTo>
                                      <a:pt x="291276" y="961073"/>
                                    </a:lnTo>
                                    <a:lnTo>
                                      <a:pt x="293814" y="975043"/>
                                    </a:lnTo>
                                    <a:lnTo>
                                      <a:pt x="296670" y="988695"/>
                                    </a:lnTo>
                                    <a:lnTo>
                                      <a:pt x="299842" y="1002665"/>
                                    </a:lnTo>
                                    <a:lnTo>
                                      <a:pt x="303015" y="1015683"/>
                                    </a:lnTo>
                                    <a:lnTo>
                                      <a:pt x="306823" y="1029335"/>
                                    </a:lnTo>
                                    <a:lnTo>
                                      <a:pt x="324909" y="1023938"/>
                                    </a:lnTo>
                                    <a:lnTo>
                                      <a:pt x="343312" y="1018858"/>
                                    </a:lnTo>
                                    <a:lnTo>
                                      <a:pt x="362032" y="1013778"/>
                                    </a:lnTo>
                                    <a:lnTo>
                                      <a:pt x="381070" y="1009015"/>
                                    </a:lnTo>
                                    <a:lnTo>
                                      <a:pt x="400742" y="1004570"/>
                                    </a:lnTo>
                                    <a:lnTo>
                                      <a:pt x="420414" y="1000125"/>
                                    </a:lnTo>
                                    <a:lnTo>
                                      <a:pt x="440721" y="995998"/>
                                    </a:lnTo>
                                    <a:lnTo>
                                      <a:pt x="461345" y="992188"/>
                                    </a:lnTo>
                                    <a:lnTo>
                                      <a:pt x="458489" y="969328"/>
                                    </a:lnTo>
                                    <a:lnTo>
                                      <a:pt x="456268" y="945833"/>
                                    </a:lnTo>
                                    <a:lnTo>
                                      <a:pt x="454047" y="922655"/>
                                    </a:lnTo>
                                    <a:lnTo>
                                      <a:pt x="452461" y="899160"/>
                                    </a:lnTo>
                                    <a:lnTo>
                                      <a:pt x="451191" y="874713"/>
                                    </a:lnTo>
                                    <a:lnTo>
                                      <a:pt x="449922" y="850900"/>
                                    </a:lnTo>
                                    <a:lnTo>
                                      <a:pt x="448970" y="826135"/>
                                    </a:lnTo>
                                    <a:lnTo>
                                      <a:pt x="448653" y="801688"/>
                                    </a:lnTo>
                                    <a:lnTo>
                                      <a:pt x="273824" y="801688"/>
                                    </a:lnTo>
                                    <a:close/>
                                    <a:moveTo>
                                      <a:pt x="59334" y="801688"/>
                                    </a:moveTo>
                                    <a:lnTo>
                                      <a:pt x="60286" y="821690"/>
                                    </a:lnTo>
                                    <a:lnTo>
                                      <a:pt x="62507" y="841693"/>
                                    </a:lnTo>
                                    <a:lnTo>
                                      <a:pt x="64411" y="861378"/>
                                    </a:lnTo>
                                    <a:lnTo>
                                      <a:pt x="67266" y="881380"/>
                                    </a:lnTo>
                                    <a:lnTo>
                                      <a:pt x="70439" y="900748"/>
                                    </a:lnTo>
                                    <a:lnTo>
                                      <a:pt x="74247" y="919798"/>
                                    </a:lnTo>
                                    <a:lnTo>
                                      <a:pt x="78372" y="938848"/>
                                    </a:lnTo>
                                    <a:lnTo>
                                      <a:pt x="83448" y="957898"/>
                                    </a:lnTo>
                                    <a:lnTo>
                                      <a:pt x="88525" y="976630"/>
                                    </a:lnTo>
                                    <a:lnTo>
                                      <a:pt x="94236" y="995045"/>
                                    </a:lnTo>
                                    <a:lnTo>
                                      <a:pt x="100899" y="1013143"/>
                                    </a:lnTo>
                                    <a:lnTo>
                                      <a:pt x="107245" y="1031240"/>
                                    </a:lnTo>
                                    <a:lnTo>
                                      <a:pt x="114860" y="1049020"/>
                                    </a:lnTo>
                                    <a:lnTo>
                                      <a:pt x="122475" y="1066483"/>
                                    </a:lnTo>
                                    <a:lnTo>
                                      <a:pt x="130408" y="1083628"/>
                                    </a:lnTo>
                                    <a:lnTo>
                                      <a:pt x="138975" y="1100773"/>
                                    </a:lnTo>
                                    <a:lnTo>
                                      <a:pt x="150080" y="1094740"/>
                                    </a:lnTo>
                                    <a:lnTo>
                                      <a:pt x="161185" y="1088390"/>
                                    </a:lnTo>
                                    <a:lnTo>
                                      <a:pt x="172925" y="1082358"/>
                                    </a:lnTo>
                                    <a:lnTo>
                                      <a:pt x="184982" y="1076325"/>
                                    </a:lnTo>
                                    <a:lnTo>
                                      <a:pt x="197039" y="1070293"/>
                                    </a:lnTo>
                                    <a:lnTo>
                                      <a:pt x="209731" y="1064895"/>
                                    </a:lnTo>
                                    <a:lnTo>
                                      <a:pt x="222740" y="1059498"/>
                                    </a:lnTo>
                                    <a:lnTo>
                                      <a:pt x="236066" y="1054100"/>
                                    </a:lnTo>
                                    <a:lnTo>
                                      <a:pt x="250979" y="1048385"/>
                                    </a:lnTo>
                                    <a:lnTo>
                                      <a:pt x="247172" y="1033780"/>
                                    </a:lnTo>
                                    <a:lnTo>
                                      <a:pt x="243364" y="1019175"/>
                                    </a:lnTo>
                                    <a:lnTo>
                                      <a:pt x="240191" y="1004570"/>
                                    </a:lnTo>
                                    <a:lnTo>
                                      <a:pt x="236701" y="989330"/>
                                    </a:lnTo>
                                    <a:lnTo>
                                      <a:pt x="233528" y="974408"/>
                                    </a:lnTo>
                                    <a:lnTo>
                                      <a:pt x="230672" y="959168"/>
                                    </a:lnTo>
                                    <a:lnTo>
                                      <a:pt x="228134" y="943928"/>
                                    </a:lnTo>
                                    <a:lnTo>
                                      <a:pt x="225913" y="928370"/>
                                    </a:lnTo>
                                    <a:lnTo>
                                      <a:pt x="223692" y="912813"/>
                                    </a:lnTo>
                                    <a:lnTo>
                                      <a:pt x="221788" y="897573"/>
                                    </a:lnTo>
                                    <a:lnTo>
                                      <a:pt x="220202" y="881698"/>
                                    </a:lnTo>
                                    <a:lnTo>
                                      <a:pt x="218615" y="865823"/>
                                    </a:lnTo>
                                    <a:lnTo>
                                      <a:pt x="217029" y="849948"/>
                                    </a:lnTo>
                                    <a:lnTo>
                                      <a:pt x="216077" y="834073"/>
                                    </a:lnTo>
                                    <a:lnTo>
                                      <a:pt x="215125" y="817880"/>
                                    </a:lnTo>
                                    <a:lnTo>
                                      <a:pt x="214808" y="801688"/>
                                    </a:lnTo>
                                    <a:lnTo>
                                      <a:pt x="59334" y="801688"/>
                                    </a:lnTo>
                                    <a:close/>
                                    <a:moveTo>
                                      <a:pt x="1734820" y="720725"/>
                                    </a:moveTo>
                                    <a:lnTo>
                                      <a:pt x="1735138" y="764540"/>
                                    </a:lnTo>
                                    <a:lnTo>
                                      <a:pt x="1735138" y="861378"/>
                                    </a:lnTo>
                                    <a:lnTo>
                                      <a:pt x="1735138" y="913765"/>
                                    </a:lnTo>
                                    <a:lnTo>
                                      <a:pt x="1734503" y="960120"/>
                                    </a:lnTo>
                                    <a:lnTo>
                                      <a:pt x="1734185" y="979488"/>
                                    </a:lnTo>
                                    <a:lnTo>
                                      <a:pt x="1733549" y="994728"/>
                                    </a:lnTo>
                                    <a:lnTo>
                                      <a:pt x="1732914" y="1005840"/>
                                    </a:lnTo>
                                    <a:lnTo>
                                      <a:pt x="1732596" y="1009333"/>
                                    </a:lnTo>
                                    <a:lnTo>
                                      <a:pt x="1732278" y="1011238"/>
                                    </a:lnTo>
                                    <a:lnTo>
                                      <a:pt x="1731642" y="1011873"/>
                                    </a:lnTo>
                                    <a:lnTo>
                                      <a:pt x="1730689" y="1012190"/>
                                    </a:lnTo>
                                    <a:lnTo>
                                      <a:pt x="1727511" y="1013143"/>
                                    </a:lnTo>
                                    <a:lnTo>
                                      <a:pt x="1722744" y="1014095"/>
                                    </a:lnTo>
                                    <a:lnTo>
                                      <a:pt x="1716071" y="1014730"/>
                                    </a:lnTo>
                                    <a:lnTo>
                                      <a:pt x="1708443" y="1015365"/>
                                    </a:lnTo>
                                    <a:lnTo>
                                      <a:pt x="1698910" y="1015683"/>
                                    </a:lnTo>
                                    <a:lnTo>
                                      <a:pt x="1676982" y="1016000"/>
                                    </a:lnTo>
                                    <a:lnTo>
                                      <a:pt x="1650923" y="1016000"/>
                                    </a:lnTo>
                                    <a:lnTo>
                                      <a:pt x="1622321" y="1015683"/>
                                    </a:lnTo>
                                    <a:lnTo>
                                      <a:pt x="1591496" y="1014730"/>
                                    </a:lnTo>
                                    <a:lnTo>
                                      <a:pt x="1559716" y="1013778"/>
                                    </a:lnTo>
                                    <a:lnTo>
                                      <a:pt x="1497746" y="1011555"/>
                                    </a:lnTo>
                                    <a:lnTo>
                                      <a:pt x="1443404" y="1009333"/>
                                    </a:lnTo>
                                    <a:lnTo>
                                      <a:pt x="1390650" y="1006793"/>
                                    </a:lnTo>
                                    <a:lnTo>
                                      <a:pt x="1438319" y="1005205"/>
                                    </a:lnTo>
                                    <a:lnTo>
                                      <a:pt x="1487259" y="1003300"/>
                                    </a:lnTo>
                                    <a:lnTo>
                                      <a:pt x="1543509" y="1000443"/>
                                    </a:lnTo>
                                    <a:lnTo>
                                      <a:pt x="1572428" y="998538"/>
                                    </a:lnTo>
                                    <a:lnTo>
                                      <a:pt x="1600394" y="996633"/>
                                    </a:lnTo>
                                    <a:lnTo>
                                      <a:pt x="1626771" y="994410"/>
                                    </a:lnTo>
                                    <a:lnTo>
                                      <a:pt x="1650605" y="992188"/>
                                    </a:lnTo>
                                    <a:lnTo>
                                      <a:pt x="1671262" y="989648"/>
                                    </a:lnTo>
                                    <a:lnTo>
                                      <a:pt x="1679842" y="988378"/>
                                    </a:lnTo>
                                    <a:lnTo>
                                      <a:pt x="1687787" y="986790"/>
                                    </a:lnTo>
                                    <a:lnTo>
                                      <a:pt x="1693825" y="985520"/>
                                    </a:lnTo>
                                    <a:lnTo>
                                      <a:pt x="1698592" y="983933"/>
                                    </a:lnTo>
                                    <a:lnTo>
                                      <a:pt x="1702088" y="982028"/>
                                    </a:lnTo>
                                    <a:lnTo>
                                      <a:pt x="1703359" y="981075"/>
                                    </a:lnTo>
                                    <a:lnTo>
                                      <a:pt x="1704312" y="980440"/>
                                    </a:lnTo>
                                    <a:lnTo>
                                      <a:pt x="1705266" y="978218"/>
                                    </a:lnTo>
                                    <a:lnTo>
                                      <a:pt x="1706219" y="974725"/>
                                    </a:lnTo>
                                    <a:lnTo>
                                      <a:pt x="1707490" y="969963"/>
                                    </a:lnTo>
                                    <a:lnTo>
                                      <a:pt x="1708443" y="963930"/>
                                    </a:lnTo>
                                    <a:lnTo>
                                      <a:pt x="1710986" y="949960"/>
                                    </a:lnTo>
                                    <a:lnTo>
                                      <a:pt x="1713528" y="932498"/>
                                    </a:lnTo>
                                    <a:lnTo>
                                      <a:pt x="1716071" y="912178"/>
                                    </a:lnTo>
                                    <a:lnTo>
                                      <a:pt x="1718613" y="890270"/>
                                    </a:lnTo>
                                    <a:lnTo>
                                      <a:pt x="1723698" y="844233"/>
                                    </a:lnTo>
                                    <a:lnTo>
                                      <a:pt x="1728147" y="798513"/>
                                    </a:lnTo>
                                    <a:lnTo>
                                      <a:pt x="1731642" y="759143"/>
                                    </a:lnTo>
                                    <a:lnTo>
                                      <a:pt x="1734820" y="720725"/>
                                    </a:lnTo>
                                    <a:close/>
                                    <a:moveTo>
                                      <a:pt x="519410" y="561340"/>
                                    </a:moveTo>
                                    <a:lnTo>
                                      <a:pt x="516871" y="583565"/>
                                    </a:lnTo>
                                    <a:lnTo>
                                      <a:pt x="514650" y="605473"/>
                                    </a:lnTo>
                                    <a:lnTo>
                                      <a:pt x="512746" y="627698"/>
                                    </a:lnTo>
                                    <a:lnTo>
                                      <a:pt x="510843" y="650240"/>
                                    </a:lnTo>
                                    <a:lnTo>
                                      <a:pt x="509573" y="673100"/>
                                    </a:lnTo>
                                    <a:lnTo>
                                      <a:pt x="508622" y="695960"/>
                                    </a:lnTo>
                                    <a:lnTo>
                                      <a:pt x="507670" y="719138"/>
                                    </a:lnTo>
                                    <a:lnTo>
                                      <a:pt x="507352" y="742950"/>
                                    </a:lnTo>
                                    <a:lnTo>
                                      <a:pt x="742467" y="742950"/>
                                    </a:lnTo>
                                    <a:lnTo>
                                      <a:pt x="742467" y="578485"/>
                                    </a:lnTo>
                                    <a:lnTo>
                                      <a:pt x="713276" y="577850"/>
                                    </a:lnTo>
                                    <a:lnTo>
                                      <a:pt x="684720" y="576580"/>
                                    </a:lnTo>
                                    <a:lnTo>
                                      <a:pt x="656163" y="575310"/>
                                    </a:lnTo>
                                    <a:lnTo>
                                      <a:pt x="627924" y="573405"/>
                                    </a:lnTo>
                                    <a:lnTo>
                                      <a:pt x="600319" y="570865"/>
                                    </a:lnTo>
                                    <a:lnTo>
                                      <a:pt x="573032" y="568325"/>
                                    </a:lnTo>
                                    <a:lnTo>
                                      <a:pt x="546062" y="564833"/>
                                    </a:lnTo>
                                    <a:lnTo>
                                      <a:pt x="519410" y="561340"/>
                                    </a:lnTo>
                                    <a:close/>
                                    <a:moveTo>
                                      <a:pt x="1074474" y="554038"/>
                                    </a:moveTo>
                                    <a:lnTo>
                                      <a:pt x="1100533" y="554038"/>
                                    </a:lnTo>
                                    <a:lnTo>
                                      <a:pt x="1129135" y="554356"/>
                                    </a:lnTo>
                                    <a:lnTo>
                                      <a:pt x="1159961" y="555308"/>
                                    </a:lnTo>
                                    <a:lnTo>
                                      <a:pt x="1191422" y="556261"/>
                                    </a:lnTo>
                                    <a:lnTo>
                                      <a:pt x="1253392" y="558483"/>
                                    </a:lnTo>
                                    <a:lnTo>
                                      <a:pt x="1307734" y="560706"/>
                                    </a:lnTo>
                                    <a:lnTo>
                                      <a:pt x="1360488" y="563246"/>
                                    </a:lnTo>
                                    <a:lnTo>
                                      <a:pt x="1313137" y="564833"/>
                                    </a:lnTo>
                                    <a:lnTo>
                                      <a:pt x="1264197" y="567056"/>
                                    </a:lnTo>
                                    <a:lnTo>
                                      <a:pt x="1207947" y="569913"/>
                                    </a:lnTo>
                                    <a:lnTo>
                                      <a:pt x="1179028" y="571501"/>
                                    </a:lnTo>
                                    <a:lnTo>
                                      <a:pt x="1150745" y="573406"/>
                                    </a:lnTo>
                                    <a:lnTo>
                                      <a:pt x="1124685" y="575628"/>
                                    </a:lnTo>
                                    <a:lnTo>
                                      <a:pt x="1100851" y="577851"/>
                                    </a:lnTo>
                                    <a:lnTo>
                                      <a:pt x="1079877" y="580391"/>
                                    </a:lnTo>
                                    <a:lnTo>
                                      <a:pt x="1071296" y="581661"/>
                                    </a:lnTo>
                                    <a:lnTo>
                                      <a:pt x="1063669" y="583248"/>
                                    </a:lnTo>
                                    <a:lnTo>
                                      <a:pt x="1057313" y="584836"/>
                                    </a:lnTo>
                                    <a:lnTo>
                                      <a:pt x="1052546" y="586423"/>
                                    </a:lnTo>
                                    <a:lnTo>
                                      <a:pt x="1049051" y="588011"/>
                                    </a:lnTo>
                                    <a:lnTo>
                                      <a:pt x="1048097" y="588963"/>
                                    </a:lnTo>
                                    <a:lnTo>
                                      <a:pt x="1046826" y="589598"/>
                                    </a:lnTo>
                                    <a:lnTo>
                                      <a:pt x="1045873" y="591821"/>
                                    </a:lnTo>
                                    <a:lnTo>
                                      <a:pt x="1044919" y="595313"/>
                                    </a:lnTo>
                                    <a:lnTo>
                                      <a:pt x="1042695" y="606108"/>
                                    </a:lnTo>
                                    <a:lnTo>
                                      <a:pt x="1040152" y="620396"/>
                                    </a:lnTo>
                                    <a:lnTo>
                                      <a:pt x="1037610" y="637858"/>
                                    </a:lnTo>
                                    <a:lnTo>
                                      <a:pt x="1035386" y="657861"/>
                                    </a:lnTo>
                                    <a:lnTo>
                                      <a:pt x="1032843" y="679768"/>
                                    </a:lnTo>
                                    <a:lnTo>
                                      <a:pt x="1027441" y="726123"/>
                                    </a:lnTo>
                                    <a:lnTo>
                                      <a:pt x="1022992" y="771526"/>
                                    </a:lnTo>
                                    <a:lnTo>
                                      <a:pt x="1019496" y="811213"/>
                                    </a:lnTo>
                                    <a:lnTo>
                                      <a:pt x="1016318" y="849313"/>
                                    </a:lnTo>
                                    <a:lnTo>
                                      <a:pt x="1016000" y="805498"/>
                                    </a:lnTo>
                                    <a:lnTo>
                                      <a:pt x="1016000" y="708978"/>
                                    </a:lnTo>
                                    <a:lnTo>
                                      <a:pt x="1016318" y="656591"/>
                                    </a:lnTo>
                                    <a:lnTo>
                                      <a:pt x="1016636" y="609918"/>
                                    </a:lnTo>
                                    <a:lnTo>
                                      <a:pt x="1017271" y="590551"/>
                                    </a:lnTo>
                                    <a:lnTo>
                                      <a:pt x="1017589" y="575311"/>
                                    </a:lnTo>
                                    <a:lnTo>
                                      <a:pt x="1018225" y="564198"/>
                                    </a:lnTo>
                                    <a:lnTo>
                                      <a:pt x="1018860" y="560706"/>
                                    </a:lnTo>
                                    <a:lnTo>
                                      <a:pt x="1019178" y="558801"/>
                                    </a:lnTo>
                                    <a:lnTo>
                                      <a:pt x="1019496" y="558166"/>
                                    </a:lnTo>
                                    <a:lnTo>
                                      <a:pt x="1020449" y="557848"/>
                                    </a:lnTo>
                                    <a:lnTo>
                                      <a:pt x="1023627" y="556896"/>
                                    </a:lnTo>
                                    <a:lnTo>
                                      <a:pt x="1028394" y="555943"/>
                                    </a:lnTo>
                                    <a:lnTo>
                                      <a:pt x="1035068" y="555308"/>
                                    </a:lnTo>
                                    <a:lnTo>
                                      <a:pt x="1043013" y="554673"/>
                                    </a:lnTo>
                                    <a:lnTo>
                                      <a:pt x="1052546" y="554356"/>
                                    </a:lnTo>
                                    <a:lnTo>
                                      <a:pt x="1074474" y="554038"/>
                                    </a:lnTo>
                                    <a:close/>
                                    <a:moveTo>
                                      <a:pt x="995680" y="516891"/>
                                    </a:moveTo>
                                    <a:lnTo>
                                      <a:pt x="992187" y="517208"/>
                                    </a:lnTo>
                                    <a:lnTo>
                                      <a:pt x="989330" y="518161"/>
                                    </a:lnTo>
                                    <a:lnTo>
                                      <a:pt x="986790" y="519748"/>
                                    </a:lnTo>
                                    <a:lnTo>
                                      <a:pt x="984567" y="521971"/>
                                    </a:lnTo>
                                    <a:lnTo>
                                      <a:pt x="982662" y="524511"/>
                                    </a:lnTo>
                                    <a:lnTo>
                                      <a:pt x="981075" y="527368"/>
                                    </a:lnTo>
                                    <a:lnTo>
                                      <a:pt x="980440" y="530543"/>
                                    </a:lnTo>
                                    <a:lnTo>
                                      <a:pt x="980122" y="534353"/>
                                    </a:lnTo>
                                    <a:lnTo>
                                      <a:pt x="980122" y="1036638"/>
                                    </a:lnTo>
                                    <a:lnTo>
                                      <a:pt x="980440" y="1040131"/>
                                    </a:lnTo>
                                    <a:lnTo>
                                      <a:pt x="981075" y="1043306"/>
                                    </a:lnTo>
                                    <a:lnTo>
                                      <a:pt x="982662" y="1046163"/>
                                    </a:lnTo>
                                    <a:lnTo>
                                      <a:pt x="984567" y="1048703"/>
                                    </a:lnTo>
                                    <a:lnTo>
                                      <a:pt x="986790" y="1050926"/>
                                    </a:lnTo>
                                    <a:lnTo>
                                      <a:pt x="989330" y="1052196"/>
                                    </a:lnTo>
                                    <a:lnTo>
                                      <a:pt x="992187" y="1053783"/>
                                    </a:lnTo>
                                    <a:lnTo>
                                      <a:pt x="995680" y="1054101"/>
                                    </a:lnTo>
                                    <a:lnTo>
                                      <a:pt x="1752918" y="1054101"/>
                                    </a:lnTo>
                                    <a:lnTo>
                                      <a:pt x="1756093" y="1053783"/>
                                    </a:lnTo>
                                    <a:lnTo>
                                      <a:pt x="1759268" y="1052196"/>
                                    </a:lnTo>
                                    <a:lnTo>
                                      <a:pt x="1761808" y="1050926"/>
                                    </a:lnTo>
                                    <a:lnTo>
                                      <a:pt x="1764030" y="1048703"/>
                                    </a:lnTo>
                                    <a:lnTo>
                                      <a:pt x="1765935" y="1046163"/>
                                    </a:lnTo>
                                    <a:lnTo>
                                      <a:pt x="1767205" y="1043306"/>
                                    </a:lnTo>
                                    <a:lnTo>
                                      <a:pt x="1768158" y="1040131"/>
                                    </a:lnTo>
                                    <a:lnTo>
                                      <a:pt x="1768475" y="1036638"/>
                                    </a:lnTo>
                                    <a:lnTo>
                                      <a:pt x="1768475" y="534353"/>
                                    </a:lnTo>
                                    <a:lnTo>
                                      <a:pt x="1768158" y="530543"/>
                                    </a:lnTo>
                                    <a:lnTo>
                                      <a:pt x="1767205" y="527368"/>
                                    </a:lnTo>
                                    <a:lnTo>
                                      <a:pt x="1765935" y="524511"/>
                                    </a:lnTo>
                                    <a:lnTo>
                                      <a:pt x="1764030" y="521971"/>
                                    </a:lnTo>
                                    <a:lnTo>
                                      <a:pt x="1761808" y="519748"/>
                                    </a:lnTo>
                                    <a:lnTo>
                                      <a:pt x="1759268" y="518161"/>
                                    </a:lnTo>
                                    <a:lnTo>
                                      <a:pt x="1756093" y="517208"/>
                                    </a:lnTo>
                                    <a:lnTo>
                                      <a:pt x="1752918" y="516891"/>
                                    </a:lnTo>
                                    <a:lnTo>
                                      <a:pt x="995680" y="516891"/>
                                    </a:lnTo>
                                    <a:close/>
                                    <a:moveTo>
                                      <a:pt x="306823" y="515303"/>
                                    </a:moveTo>
                                    <a:lnTo>
                                      <a:pt x="303015" y="528320"/>
                                    </a:lnTo>
                                    <a:lnTo>
                                      <a:pt x="299842" y="541973"/>
                                    </a:lnTo>
                                    <a:lnTo>
                                      <a:pt x="296670" y="555625"/>
                                    </a:lnTo>
                                    <a:lnTo>
                                      <a:pt x="293814" y="569595"/>
                                    </a:lnTo>
                                    <a:lnTo>
                                      <a:pt x="290958" y="583565"/>
                                    </a:lnTo>
                                    <a:lnTo>
                                      <a:pt x="288420" y="597218"/>
                                    </a:lnTo>
                                    <a:lnTo>
                                      <a:pt x="285882" y="611505"/>
                                    </a:lnTo>
                                    <a:lnTo>
                                      <a:pt x="283660" y="625793"/>
                                    </a:lnTo>
                                    <a:lnTo>
                                      <a:pt x="281757" y="640080"/>
                                    </a:lnTo>
                                    <a:lnTo>
                                      <a:pt x="280170" y="654368"/>
                                    </a:lnTo>
                                    <a:lnTo>
                                      <a:pt x="278584" y="668655"/>
                                    </a:lnTo>
                                    <a:lnTo>
                                      <a:pt x="276997" y="683260"/>
                                    </a:lnTo>
                                    <a:lnTo>
                                      <a:pt x="276045" y="698183"/>
                                    </a:lnTo>
                                    <a:lnTo>
                                      <a:pt x="275094" y="713105"/>
                                    </a:lnTo>
                                    <a:lnTo>
                                      <a:pt x="274142" y="728028"/>
                                    </a:lnTo>
                                    <a:lnTo>
                                      <a:pt x="273824" y="742950"/>
                                    </a:lnTo>
                                    <a:lnTo>
                                      <a:pt x="448336" y="742950"/>
                                    </a:lnTo>
                                    <a:lnTo>
                                      <a:pt x="448970" y="718185"/>
                                    </a:lnTo>
                                    <a:lnTo>
                                      <a:pt x="449922" y="693738"/>
                                    </a:lnTo>
                                    <a:lnTo>
                                      <a:pt x="450874" y="669290"/>
                                    </a:lnTo>
                                    <a:lnTo>
                                      <a:pt x="452461" y="645478"/>
                                    </a:lnTo>
                                    <a:lnTo>
                                      <a:pt x="454047" y="621983"/>
                                    </a:lnTo>
                                    <a:lnTo>
                                      <a:pt x="456268" y="598170"/>
                                    </a:lnTo>
                                    <a:lnTo>
                                      <a:pt x="458489" y="574993"/>
                                    </a:lnTo>
                                    <a:lnTo>
                                      <a:pt x="461345" y="552450"/>
                                    </a:lnTo>
                                    <a:lnTo>
                                      <a:pt x="432154" y="546418"/>
                                    </a:lnTo>
                                    <a:lnTo>
                                      <a:pt x="403597" y="540703"/>
                                    </a:lnTo>
                                    <a:lnTo>
                                      <a:pt x="376310" y="534353"/>
                                    </a:lnTo>
                                    <a:lnTo>
                                      <a:pt x="349023" y="527368"/>
                                    </a:lnTo>
                                    <a:lnTo>
                                      <a:pt x="327764" y="521335"/>
                                    </a:lnTo>
                                    <a:lnTo>
                                      <a:pt x="306823" y="515303"/>
                                    </a:lnTo>
                                    <a:close/>
                                    <a:moveTo>
                                      <a:pt x="956945" y="477838"/>
                                    </a:moveTo>
                                    <a:lnTo>
                                      <a:pt x="958532" y="477838"/>
                                    </a:lnTo>
                                    <a:lnTo>
                                      <a:pt x="1789748" y="477838"/>
                                    </a:lnTo>
                                    <a:lnTo>
                                      <a:pt x="1791653" y="477838"/>
                                    </a:lnTo>
                                    <a:lnTo>
                                      <a:pt x="1793240" y="478156"/>
                                    </a:lnTo>
                                    <a:lnTo>
                                      <a:pt x="1796415" y="479743"/>
                                    </a:lnTo>
                                    <a:lnTo>
                                      <a:pt x="1799273" y="481648"/>
                                    </a:lnTo>
                                    <a:lnTo>
                                      <a:pt x="1801813" y="483871"/>
                                    </a:lnTo>
                                    <a:lnTo>
                                      <a:pt x="1803718" y="486728"/>
                                    </a:lnTo>
                                    <a:lnTo>
                                      <a:pt x="1805305" y="490221"/>
                                    </a:lnTo>
                                    <a:lnTo>
                                      <a:pt x="1806258" y="493713"/>
                                    </a:lnTo>
                                    <a:lnTo>
                                      <a:pt x="1806575" y="498158"/>
                                    </a:lnTo>
                                    <a:lnTo>
                                      <a:pt x="1806575" y="1074103"/>
                                    </a:lnTo>
                                    <a:lnTo>
                                      <a:pt x="1806258" y="1077913"/>
                                    </a:lnTo>
                                    <a:lnTo>
                                      <a:pt x="1805305" y="1081406"/>
                                    </a:lnTo>
                                    <a:lnTo>
                                      <a:pt x="1803718" y="1084898"/>
                                    </a:lnTo>
                                    <a:lnTo>
                                      <a:pt x="1801813" y="1088073"/>
                                    </a:lnTo>
                                    <a:lnTo>
                                      <a:pt x="1799273" y="1090613"/>
                                    </a:lnTo>
                                    <a:lnTo>
                                      <a:pt x="1796415" y="1092201"/>
                                    </a:lnTo>
                                    <a:lnTo>
                                      <a:pt x="1793240" y="1093471"/>
                                    </a:lnTo>
                                    <a:lnTo>
                                      <a:pt x="1791653" y="1093788"/>
                                    </a:lnTo>
                                    <a:lnTo>
                                      <a:pt x="1789748" y="1093788"/>
                                    </a:lnTo>
                                    <a:lnTo>
                                      <a:pt x="958532" y="1093788"/>
                                    </a:lnTo>
                                    <a:lnTo>
                                      <a:pt x="956945" y="1093788"/>
                                    </a:lnTo>
                                    <a:lnTo>
                                      <a:pt x="955040" y="1093471"/>
                                    </a:lnTo>
                                    <a:lnTo>
                                      <a:pt x="951865" y="1092201"/>
                                    </a:lnTo>
                                    <a:lnTo>
                                      <a:pt x="949325" y="1090613"/>
                                    </a:lnTo>
                                    <a:lnTo>
                                      <a:pt x="946785" y="1088073"/>
                                    </a:lnTo>
                                    <a:lnTo>
                                      <a:pt x="944562" y="1084898"/>
                                    </a:lnTo>
                                    <a:lnTo>
                                      <a:pt x="942657" y="1081406"/>
                                    </a:lnTo>
                                    <a:lnTo>
                                      <a:pt x="941705" y="1077913"/>
                                    </a:lnTo>
                                    <a:lnTo>
                                      <a:pt x="941387" y="1074103"/>
                                    </a:lnTo>
                                    <a:lnTo>
                                      <a:pt x="941387" y="498158"/>
                                    </a:lnTo>
                                    <a:lnTo>
                                      <a:pt x="941705" y="493713"/>
                                    </a:lnTo>
                                    <a:lnTo>
                                      <a:pt x="942657" y="490221"/>
                                    </a:lnTo>
                                    <a:lnTo>
                                      <a:pt x="944562" y="486728"/>
                                    </a:lnTo>
                                    <a:lnTo>
                                      <a:pt x="946785" y="483871"/>
                                    </a:lnTo>
                                    <a:lnTo>
                                      <a:pt x="949325" y="481648"/>
                                    </a:lnTo>
                                    <a:lnTo>
                                      <a:pt x="951865" y="479743"/>
                                    </a:lnTo>
                                    <a:lnTo>
                                      <a:pt x="955040" y="478156"/>
                                    </a:lnTo>
                                    <a:lnTo>
                                      <a:pt x="956945" y="477838"/>
                                    </a:lnTo>
                                    <a:close/>
                                    <a:moveTo>
                                      <a:pt x="138975" y="443230"/>
                                    </a:moveTo>
                                    <a:lnTo>
                                      <a:pt x="130408" y="460375"/>
                                    </a:lnTo>
                                    <a:lnTo>
                                      <a:pt x="122475" y="477838"/>
                                    </a:lnTo>
                                    <a:lnTo>
                                      <a:pt x="114860" y="495300"/>
                                    </a:lnTo>
                                    <a:lnTo>
                                      <a:pt x="107245" y="513080"/>
                                    </a:lnTo>
                                    <a:lnTo>
                                      <a:pt x="100899" y="531178"/>
                                    </a:lnTo>
                                    <a:lnTo>
                                      <a:pt x="94236" y="549593"/>
                                    </a:lnTo>
                                    <a:lnTo>
                                      <a:pt x="88525" y="568008"/>
                                    </a:lnTo>
                                    <a:lnTo>
                                      <a:pt x="83448" y="586740"/>
                                    </a:lnTo>
                                    <a:lnTo>
                                      <a:pt x="78372" y="605473"/>
                                    </a:lnTo>
                                    <a:lnTo>
                                      <a:pt x="74247" y="624523"/>
                                    </a:lnTo>
                                    <a:lnTo>
                                      <a:pt x="70439" y="643890"/>
                                    </a:lnTo>
                                    <a:lnTo>
                                      <a:pt x="67266" y="663258"/>
                                    </a:lnTo>
                                    <a:lnTo>
                                      <a:pt x="64411" y="682943"/>
                                    </a:lnTo>
                                    <a:lnTo>
                                      <a:pt x="62507" y="702628"/>
                                    </a:lnTo>
                                    <a:lnTo>
                                      <a:pt x="60286" y="722948"/>
                                    </a:lnTo>
                                    <a:lnTo>
                                      <a:pt x="59334" y="742950"/>
                                    </a:lnTo>
                                    <a:lnTo>
                                      <a:pt x="214808" y="742950"/>
                                    </a:lnTo>
                                    <a:lnTo>
                                      <a:pt x="215125" y="726758"/>
                                    </a:lnTo>
                                    <a:lnTo>
                                      <a:pt x="216077" y="710565"/>
                                    </a:lnTo>
                                    <a:lnTo>
                                      <a:pt x="217029" y="694373"/>
                                    </a:lnTo>
                                    <a:lnTo>
                                      <a:pt x="218615" y="678498"/>
                                    </a:lnTo>
                                    <a:lnTo>
                                      <a:pt x="220202" y="662623"/>
                                    </a:lnTo>
                                    <a:lnTo>
                                      <a:pt x="221788" y="647065"/>
                                    </a:lnTo>
                                    <a:lnTo>
                                      <a:pt x="223692" y="631190"/>
                                    </a:lnTo>
                                    <a:lnTo>
                                      <a:pt x="225913" y="615950"/>
                                    </a:lnTo>
                                    <a:lnTo>
                                      <a:pt x="228134" y="600710"/>
                                    </a:lnTo>
                                    <a:lnTo>
                                      <a:pt x="230672" y="585470"/>
                                    </a:lnTo>
                                    <a:lnTo>
                                      <a:pt x="233528" y="570230"/>
                                    </a:lnTo>
                                    <a:lnTo>
                                      <a:pt x="236701" y="554990"/>
                                    </a:lnTo>
                                    <a:lnTo>
                                      <a:pt x="239874" y="540068"/>
                                    </a:lnTo>
                                    <a:lnTo>
                                      <a:pt x="243364" y="525145"/>
                                    </a:lnTo>
                                    <a:lnTo>
                                      <a:pt x="247172" y="510540"/>
                                    </a:lnTo>
                                    <a:lnTo>
                                      <a:pt x="250979" y="496253"/>
                                    </a:lnTo>
                                    <a:lnTo>
                                      <a:pt x="235749" y="490220"/>
                                    </a:lnTo>
                                    <a:lnTo>
                                      <a:pt x="220519" y="484188"/>
                                    </a:lnTo>
                                    <a:lnTo>
                                      <a:pt x="205924" y="477520"/>
                                    </a:lnTo>
                                    <a:lnTo>
                                      <a:pt x="191645" y="471170"/>
                                    </a:lnTo>
                                    <a:lnTo>
                                      <a:pt x="177684" y="464820"/>
                                    </a:lnTo>
                                    <a:lnTo>
                                      <a:pt x="164358" y="457518"/>
                                    </a:lnTo>
                                    <a:lnTo>
                                      <a:pt x="151666" y="450850"/>
                                    </a:lnTo>
                                    <a:lnTo>
                                      <a:pt x="138975" y="443230"/>
                                    </a:lnTo>
                                    <a:close/>
                                    <a:moveTo>
                                      <a:pt x="577792" y="294005"/>
                                    </a:moveTo>
                                    <a:lnTo>
                                      <a:pt x="570177" y="317500"/>
                                    </a:lnTo>
                                    <a:lnTo>
                                      <a:pt x="562562" y="341630"/>
                                    </a:lnTo>
                                    <a:lnTo>
                                      <a:pt x="555581" y="366713"/>
                                    </a:lnTo>
                                    <a:lnTo>
                                      <a:pt x="549235" y="392748"/>
                                    </a:lnTo>
                                    <a:lnTo>
                                      <a:pt x="542889" y="419100"/>
                                    </a:lnTo>
                                    <a:lnTo>
                                      <a:pt x="537495" y="446405"/>
                                    </a:lnTo>
                                    <a:lnTo>
                                      <a:pt x="532101" y="474345"/>
                                    </a:lnTo>
                                    <a:lnTo>
                                      <a:pt x="527342" y="503238"/>
                                    </a:lnTo>
                                    <a:lnTo>
                                      <a:pt x="553043" y="506413"/>
                                    </a:lnTo>
                                    <a:lnTo>
                                      <a:pt x="578743" y="509588"/>
                                    </a:lnTo>
                                    <a:lnTo>
                                      <a:pt x="605396" y="512128"/>
                                    </a:lnTo>
                                    <a:lnTo>
                                      <a:pt x="631731" y="514668"/>
                                    </a:lnTo>
                                    <a:lnTo>
                                      <a:pt x="659019" y="516573"/>
                                    </a:lnTo>
                                    <a:lnTo>
                                      <a:pt x="686623" y="517843"/>
                                    </a:lnTo>
                                    <a:lnTo>
                                      <a:pt x="714228" y="519113"/>
                                    </a:lnTo>
                                    <a:lnTo>
                                      <a:pt x="742467" y="519748"/>
                                    </a:lnTo>
                                    <a:lnTo>
                                      <a:pt x="742467" y="303848"/>
                                    </a:lnTo>
                                    <a:lnTo>
                                      <a:pt x="721208" y="303213"/>
                                    </a:lnTo>
                                    <a:lnTo>
                                      <a:pt x="699950" y="302578"/>
                                    </a:lnTo>
                                    <a:lnTo>
                                      <a:pt x="679326" y="301625"/>
                                    </a:lnTo>
                                    <a:lnTo>
                                      <a:pt x="658701" y="300673"/>
                                    </a:lnTo>
                                    <a:lnTo>
                                      <a:pt x="638077" y="299403"/>
                                    </a:lnTo>
                                    <a:lnTo>
                                      <a:pt x="618088" y="297815"/>
                                    </a:lnTo>
                                    <a:lnTo>
                                      <a:pt x="597464" y="295910"/>
                                    </a:lnTo>
                                    <a:lnTo>
                                      <a:pt x="577792" y="294005"/>
                                    </a:lnTo>
                                    <a:close/>
                                    <a:moveTo>
                                      <a:pt x="418510" y="269240"/>
                                    </a:moveTo>
                                    <a:lnTo>
                                      <a:pt x="411530" y="279718"/>
                                    </a:lnTo>
                                    <a:lnTo>
                                      <a:pt x="404549" y="290513"/>
                                    </a:lnTo>
                                    <a:lnTo>
                                      <a:pt x="397886" y="300990"/>
                                    </a:lnTo>
                                    <a:lnTo>
                                      <a:pt x="391223" y="312103"/>
                                    </a:lnTo>
                                    <a:lnTo>
                                      <a:pt x="384560" y="323533"/>
                                    </a:lnTo>
                                    <a:lnTo>
                                      <a:pt x="378531" y="334645"/>
                                    </a:lnTo>
                                    <a:lnTo>
                                      <a:pt x="371868" y="346393"/>
                                    </a:lnTo>
                                    <a:lnTo>
                                      <a:pt x="366157" y="358458"/>
                                    </a:lnTo>
                                    <a:lnTo>
                                      <a:pt x="360446" y="370205"/>
                                    </a:lnTo>
                                    <a:lnTo>
                                      <a:pt x="354417" y="382270"/>
                                    </a:lnTo>
                                    <a:lnTo>
                                      <a:pt x="349023" y="394653"/>
                                    </a:lnTo>
                                    <a:lnTo>
                                      <a:pt x="343946" y="407035"/>
                                    </a:lnTo>
                                    <a:lnTo>
                                      <a:pt x="338870" y="419735"/>
                                    </a:lnTo>
                                    <a:lnTo>
                                      <a:pt x="333476" y="432753"/>
                                    </a:lnTo>
                                    <a:lnTo>
                                      <a:pt x="328716" y="445770"/>
                                    </a:lnTo>
                                    <a:lnTo>
                                      <a:pt x="324274" y="458788"/>
                                    </a:lnTo>
                                    <a:lnTo>
                                      <a:pt x="341091" y="463868"/>
                                    </a:lnTo>
                                    <a:lnTo>
                                      <a:pt x="358224" y="468948"/>
                                    </a:lnTo>
                                    <a:lnTo>
                                      <a:pt x="375993" y="473393"/>
                                    </a:lnTo>
                                    <a:lnTo>
                                      <a:pt x="393761" y="477838"/>
                                    </a:lnTo>
                                    <a:lnTo>
                                      <a:pt x="412164" y="482283"/>
                                    </a:lnTo>
                                    <a:lnTo>
                                      <a:pt x="430885" y="486410"/>
                                    </a:lnTo>
                                    <a:lnTo>
                                      <a:pt x="449922" y="490220"/>
                                    </a:lnTo>
                                    <a:lnTo>
                                      <a:pt x="469277" y="493713"/>
                                    </a:lnTo>
                                    <a:lnTo>
                                      <a:pt x="472133" y="474663"/>
                                    </a:lnTo>
                                    <a:lnTo>
                                      <a:pt x="475623" y="455930"/>
                                    </a:lnTo>
                                    <a:lnTo>
                                      <a:pt x="479113" y="437515"/>
                                    </a:lnTo>
                                    <a:lnTo>
                                      <a:pt x="482921" y="419418"/>
                                    </a:lnTo>
                                    <a:lnTo>
                                      <a:pt x="486728" y="401320"/>
                                    </a:lnTo>
                                    <a:lnTo>
                                      <a:pt x="490536" y="383540"/>
                                    </a:lnTo>
                                    <a:lnTo>
                                      <a:pt x="495295" y="366395"/>
                                    </a:lnTo>
                                    <a:lnTo>
                                      <a:pt x="499420" y="349250"/>
                                    </a:lnTo>
                                    <a:lnTo>
                                      <a:pt x="503862" y="333058"/>
                                    </a:lnTo>
                                    <a:lnTo>
                                      <a:pt x="508304" y="317183"/>
                                    </a:lnTo>
                                    <a:lnTo>
                                      <a:pt x="513381" y="301943"/>
                                    </a:lnTo>
                                    <a:lnTo>
                                      <a:pt x="518140" y="286703"/>
                                    </a:lnTo>
                                    <a:lnTo>
                                      <a:pt x="492440" y="282893"/>
                                    </a:lnTo>
                                    <a:lnTo>
                                      <a:pt x="467691" y="278765"/>
                                    </a:lnTo>
                                    <a:lnTo>
                                      <a:pt x="442942" y="274320"/>
                                    </a:lnTo>
                                    <a:lnTo>
                                      <a:pt x="418510" y="269240"/>
                                    </a:lnTo>
                                    <a:close/>
                                    <a:moveTo>
                                      <a:pt x="299208" y="238125"/>
                                    </a:moveTo>
                                    <a:lnTo>
                                      <a:pt x="283026" y="252730"/>
                                    </a:lnTo>
                                    <a:lnTo>
                                      <a:pt x="275411" y="260033"/>
                                    </a:lnTo>
                                    <a:lnTo>
                                      <a:pt x="267479" y="267653"/>
                                    </a:lnTo>
                                    <a:lnTo>
                                      <a:pt x="253835" y="281940"/>
                                    </a:lnTo>
                                    <a:lnTo>
                                      <a:pt x="240191" y="296863"/>
                                    </a:lnTo>
                                    <a:lnTo>
                                      <a:pt x="227182" y="311785"/>
                                    </a:lnTo>
                                    <a:lnTo>
                                      <a:pt x="214490" y="327343"/>
                                    </a:lnTo>
                                    <a:lnTo>
                                      <a:pt x="202433" y="343218"/>
                                    </a:lnTo>
                                    <a:lnTo>
                                      <a:pt x="190376" y="359093"/>
                                    </a:lnTo>
                                    <a:lnTo>
                                      <a:pt x="178954" y="375603"/>
                                    </a:lnTo>
                                    <a:lnTo>
                                      <a:pt x="168483" y="392430"/>
                                    </a:lnTo>
                                    <a:lnTo>
                                      <a:pt x="178002" y="398145"/>
                                    </a:lnTo>
                                    <a:lnTo>
                                      <a:pt x="188472" y="403860"/>
                                    </a:lnTo>
                                    <a:lnTo>
                                      <a:pt x="198943" y="409575"/>
                                    </a:lnTo>
                                    <a:lnTo>
                                      <a:pt x="210048" y="414973"/>
                                    </a:lnTo>
                                    <a:lnTo>
                                      <a:pt x="221471" y="420053"/>
                                    </a:lnTo>
                                    <a:lnTo>
                                      <a:pt x="232894" y="425450"/>
                                    </a:lnTo>
                                    <a:lnTo>
                                      <a:pt x="245268" y="430848"/>
                                    </a:lnTo>
                                    <a:lnTo>
                                      <a:pt x="257642" y="435610"/>
                                    </a:lnTo>
                                    <a:lnTo>
                                      <a:pt x="268430" y="439738"/>
                                    </a:lnTo>
                                    <a:lnTo>
                                      <a:pt x="277315" y="414655"/>
                                    </a:lnTo>
                                    <a:lnTo>
                                      <a:pt x="287151" y="390208"/>
                                    </a:lnTo>
                                    <a:lnTo>
                                      <a:pt x="297304" y="366078"/>
                                    </a:lnTo>
                                    <a:lnTo>
                                      <a:pt x="302381" y="354330"/>
                                    </a:lnTo>
                                    <a:lnTo>
                                      <a:pt x="308409" y="342900"/>
                                    </a:lnTo>
                                    <a:lnTo>
                                      <a:pt x="313803" y="331153"/>
                                    </a:lnTo>
                                    <a:lnTo>
                                      <a:pt x="319515" y="319723"/>
                                    </a:lnTo>
                                    <a:lnTo>
                                      <a:pt x="325543" y="308610"/>
                                    </a:lnTo>
                                    <a:lnTo>
                                      <a:pt x="331572" y="297498"/>
                                    </a:lnTo>
                                    <a:lnTo>
                                      <a:pt x="337600" y="286703"/>
                                    </a:lnTo>
                                    <a:lnTo>
                                      <a:pt x="344264" y="275908"/>
                                    </a:lnTo>
                                    <a:lnTo>
                                      <a:pt x="350609" y="265430"/>
                                    </a:lnTo>
                                    <a:lnTo>
                                      <a:pt x="357590" y="254953"/>
                                    </a:lnTo>
                                    <a:lnTo>
                                      <a:pt x="349023" y="253048"/>
                                    </a:lnTo>
                                    <a:lnTo>
                                      <a:pt x="323957" y="245745"/>
                                    </a:lnTo>
                                    <a:lnTo>
                                      <a:pt x="299208" y="238125"/>
                                    </a:lnTo>
                                    <a:close/>
                                    <a:moveTo>
                                      <a:pt x="1081336" y="129223"/>
                                    </a:moveTo>
                                    <a:lnTo>
                                      <a:pt x="1090538" y="137795"/>
                                    </a:lnTo>
                                    <a:lnTo>
                                      <a:pt x="1099422" y="146368"/>
                                    </a:lnTo>
                                    <a:lnTo>
                                      <a:pt x="1107989" y="155575"/>
                                    </a:lnTo>
                                    <a:lnTo>
                                      <a:pt x="1116873" y="164465"/>
                                    </a:lnTo>
                                    <a:lnTo>
                                      <a:pt x="1125123" y="173990"/>
                                    </a:lnTo>
                                    <a:lnTo>
                                      <a:pt x="1133690" y="183833"/>
                                    </a:lnTo>
                                    <a:lnTo>
                                      <a:pt x="1141622" y="193358"/>
                                    </a:lnTo>
                                    <a:lnTo>
                                      <a:pt x="1149555" y="203518"/>
                                    </a:lnTo>
                                    <a:lnTo>
                                      <a:pt x="1164467" y="199708"/>
                                    </a:lnTo>
                                    <a:lnTo>
                                      <a:pt x="1179380" y="195898"/>
                                    </a:lnTo>
                                    <a:lnTo>
                                      <a:pt x="1188899" y="193358"/>
                                    </a:lnTo>
                                    <a:lnTo>
                                      <a:pt x="1175890" y="184468"/>
                                    </a:lnTo>
                                    <a:lnTo>
                                      <a:pt x="1162881" y="175578"/>
                                    </a:lnTo>
                                    <a:lnTo>
                                      <a:pt x="1149872" y="167323"/>
                                    </a:lnTo>
                                    <a:lnTo>
                                      <a:pt x="1136863" y="159068"/>
                                    </a:lnTo>
                                    <a:lnTo>
                                      <a:pt x="1123219" y="151130"/>
                                    </a:lnTo>
                                    <a:lnTo>
                                      <a:pt x="1109258" y="143510"/>
                                    </a:lnTo>
                                    <a:lnTo>
                                      <a:pt x="1095297" y="136208"/>
                                    </a:lnTo>
                                    <a:lnTo>
                                      <a:pt x="1081336" y="129223"/>
                                    </a:lnTo>
                                    <a:close/>
                                    <a:moveTo>
                                      <a:pt x="462297" y="129223"/>
                                    </a:moveTo>
                                    <a:lnTo>
                                      <a:pt x="448336" y="136208"/>
                                    </a:lnTo>
                                    <a:lnTo>
                                      <a:pt x="434375" y="143510"/>
                                    </a:lnTo>
                                    <a:lnTo>
                                      <a:pt x="420731" y="151130"/>
                                    </a:lnTo>
                                    <a:lnTo>
                                      <a:pt x="407088" y="159068"/>
                                    </a:lnTo>
                                    <a:lnTo>
                                      <a:pt x="394079" y="167323"/>
                                    </a:lnTo>
                                    <a:lnTo>
                                      <a:pt x="380752" y="175578"/>
                                    </a:lnTo>
                                    <a:lnTo>
                                      <a:pt x="367743" y="184468"/>
                                    </a:lnTo>
                                    <a:lnTo>
                                      <a:pt x="355052" y="193358"/>
                                    </a:lnTo>
                                    <a:lnTo>
                                      <a:pt x="374406" y="198438"/>
                                    </a:lnTo>
                                    <a:lnTo>
                                      <a:pt x="394079" y="203518"/>
                                    </a:lnTo>
                                    <a:lnTo>
                                      <a:pt x="402011" y="193358"/>
                                    </a:lnTo>
                                    <a:lnTo>
                                      <a:pt x="410261" y="183833"/>
                                    </a:lnTo>
                                    <a:lnTo>
                                      <a:pt x="418510" y="173990"/>
                                    </a:lnTo>
                                    <a:lnTo>
                                      <a:pt x="427077" y="164465"/>
                                    </a:lnTo>
                                    <a:lnTo>
                                      <a:pt x="435644" y="155575"/>
                                    </a:lnTo>
                                    <a:lnTo>
                                      <a:pt x="444528" y="146368"/>
                                    </a:lnTo>
                                    <a:lnTo>
                                      <a:pt x="453095" y="137795"/>
                                    </a:lnTo>
                                    <a:lnTo>
                                      <a:pt x="462297" y="129223"/>
                                    </a:lnTo>
                                    <a:close/>
                                    <a:moveTo>
                                      <a:pt x="931891" y="96838"/>
                                    </a:moveTo>
                                    <a:lnTo>
                                      <a:pt x="942045" y="110490"/>
                                    </a:lnTo>
                                    <a:lnTo>
                                      <a:pt x="951881" y="125413"/>
                                    </a:lnTo>
                                    <a:lnTo>
                                      <a:pt x="961717" y="140970"/>
                                    </a:lnTo>
                                    <a:lnTo>
                                      <a:pt x="970918" y="157480"/>
                                    </a:lnTo>
                                    <a:lnTo>
                                      <a:pt x="979803" y="174625"/>
                                    </a:lnTo>
                                    <a:lnTo>
                                      <a:pt x="988369" y="192405"/>
                                    </a:lnTo>
                                    <a:lnTo>
                                      <a:pt x="996936" y="210820"/>
                                    </a:lnTo>
                                    <a:lnTo>
                                      <a:pt x="1004869" y="230188"/>
                                    </a:lnTo>
                                    <a:lnTo>
                                      <a:pt x="1025176" y="227330"/>
                                    </a:lnTo>
                                    <a:lnTo>
                                      <a:pt x="1045165" y="224155"/>
                                    </a:lnTo>
                                    <a:lnTo>
                                      <a:pt x="1065472" y="220980"/>
                                    </a:lnTo>
                                    <a:lnTo>
                                      <a:pt x="1084827" y="217170"/>
                                    </a:lnTo>
                                    <a:lnTo>
                                      <a:pt x="1076260" y="207645"/>
                                    </a:lnTo>
                                    <a:lnTo>
                                      <a:pt x="1067376" y="198120"/>
                                    </a:lnTo>
                                    <a:lnTo>
                                      <a:pt x="1058491" y="188913"/>
                                    </a:lnTo>
                                    <a:lnTo>
                                      <a:pt x="1049607" y="180023"/>
                                    </a:lnTo>
                                    <a:lnTo>
                                      <a:pt x="1040406" y="171450"/>
                                    </a:lnTo>
                                    <a:lnTo>
                                      <a:pt x="1031204" y="163195"/>
                                    </a:lnTo>
                                    <a:lnTo>
                                      <a:pt x="1021685" y="155258"/>
                                    </a:lnTo>
                                    <a:lnTo>
                                      <a:pt x="1011849" y="147320"/>
                                    </a:lnTo>
                                    <a:lnTo>
                                      <a:pt x="1002648" y="140018"/>
                                    </a:lnTo>
                                    <a:lnTo>
                                      <a:pt x="992494" y="133033"/>
                                    </a:lnTo>
                                    <a:lnTo>
                                      <a:pt x="982975" y="126048"/>
                                    </a:lnTo>
                                    <a:lnTo>
                                      <a:pt x="972822" y="119380"/>
                                    </a:lnTo>
                                    <a:lnTo>
                                      <a:pt x="962986" y="113348"/>
                                    </a:lnTo>
                                    <a:lnTo>
                                      <a:pt x="952515" y="107315"/>
                                    </a:lnTo>
                                    <a:lnTo>
                                      <a:pt x="942045" y="101918"/>
                                    </a:lnTo>
                                    <a:lnTo>
                                      <a:pt x="931891" y="96838"/>
                                    </a:lnTo>
                                    <a:close/>
                                    <a:moveTo>
                                      <a:pt x="611742" y="96838"/>
                                    </a:moveTo>
                                    <a:lnTo>
                                      <a:pt x="601589" y="101918"/>
                                    </a:lnTo>
                                    <a:lnTo>
                                      <a:pt x="591118" y="107315"/>
                                    </a:lnTo>
                                    <a:lnTo>
                                      <a:pt x="580965" y="113348"/>
                                    </a:lnTo>
                                    <a:lnTo>
                                      <a:pt x="570811" y="119698"/>
                                    </a:lnTo>
                                    <a:lnTo>
                                      <a:pt x="560658" y="126048"/>
                                    </a:lnTo>
                                    <a:lnTo>
                                      <a:pt x="551139" y="133033"/>
                                    </a:lnTo>
                                    <a:lnTo>
                                      <a:pt x="540986" y="140018"/>
                                    </a:lnTo>
                                    <a:lnTo>
                                      <a:pt x="531784" y="147320"/>
                                    </a:lnTo>
                                    <a:lnTo>
                                      <a:pt x="521948" y="155258"/>
                                    </a:lnTo>
                                    <a:lnTo>
                                      <a:pt x="512746" y="163195"/>
                                    </a:lnTo>
                                    <a:lnTo>
                                      <a:pt x="503228" y="171450"/>
                                    </a:lnTo>
                                    <a:lnTo>
                                      <a:pt x="494343" y="180023"/>
                                    </a:lnTo>
                                    <a:lnTo>
                                      <a:pt x="485142" y="189230"/>
                                    </a:lnTo>
                                    <a:lnTo>
                                      <a:pt x="476258" y="198120"/>
                                    </a:lnTo>
                                    <a:lnTo>
                                      <a:pt x="467691" y="207645"/>
                                    </a:lnTo>
                                    <a:lnTo>
                                      <a:pt x="458807" y="217170"/>
                                    </a:lnTo>
                                    <a:lnTo>
                                      <a:pt x="478479" y="220980"/>
                                    </a:lnTo>
                                    <a:lnTo>
                                      <a:pt x="498468" y="224155"/>
                                    </a:lnTo>
                                    <a:lnTo>
                                      <a:pt x="518458" y="227330"/>
                                    </a:lnTo>
                                    <a:lnTo>
                                      <a:pt x="538764" y="230188"/>
                                    </a:lnTo>
                                    <a:lnTo>
                                      <a:pt x="547014" y="210820"/>
                                    </a:lnTo>
                                    <a:lnTo>
                                      <a:pt x="555264" y="192405"/>
                                    </a:lnTo>
                                    <a:lnTo>
                                      <a:pt x="564148" y="174625"/>
                                    </a:lnTo>
                                    <a:lnTo>
                                      <a:pt x="573032" y="157480"/>
                                    </a:lnTo>
                                    <a:lnTo>
                                      <a:pt x="582234" y="140970"/>
                                    </a:lnTo>
                                    <a:lnTo>
                                      <a:pt x="591753" y="125413"/>
                                    </a:lnTo>
                                    <a:lnTo>
                                      <a:pt x="601589" y="110490"/>
                                    </a:lnTo>
                                    <a:lnTo>
                                      <a:pt x="611742" y="96838"/>
                                    </a:lnTo>
                                    <a:close/>
                                    <a:moveTo>
                                      <a:pt x="801166" y="63818"/>
                                    </a:moveTo>
                                    <a:lnTo>
                                      <a:pt x="801166" y="245110"/>
                                    </a:lnTo>
                                    <a:lnTo>
                                      <a:pt x="837655" y="244158"/>
                                    </a:lnTo>
                                    <a:lnTo>
                                      <a:pt x="873509" y="242570"/>
                                    </a:lnTo>
                                    <a:lnTo>
                                      <a:pt x="909363" y="240348"/>
                                    </a:lnTo>
                                    <a:lnTo>
                                      <a:pt x="944266" y="237173"/>
                                    </a:lnTo>
                                    <a:lnTo>
                                      <a:pt x="935064" y="216853"/>
                                    </a:lnTo>
                                    <a:lnTo>
                                      <a:pt x="925545" y="197803"/>
                                    </a:lnTo>
                                    <a:lnTo>
                                      <a:pt x="916027" y="179705"/>
                                    </a:lnTo>
                                    <a:lnTo>
                                      <a:pt x="906190" y="162878"/>
                                    </a:lnTo>
                                    <a:lnTo>
                                      <a:pt x="901114" y="155258"/>
                                    </a:lnTo>
                                    <a:lnTo>
                                      <a:pt x="896037" y="147320"/>
                                    </a:lnTo>
                                    <a:lnTo>
                                      <a:pt x="890960" y="140018"/>
                                    </a:lnTo>
                                    <a:lnTo>
                                      <a:pt x="885884" y="133033"/>
                                    </a:lnTo>
                                    <a:lnTo>
                                      <a:pt x="880807" y="126048"/>
                                    </a:lnTo>
                                    <a:lnTo>
                                      <a:pt x="875730" y="119698"/>
                                    </a:lnTo>
                                    <a:lnTo>
                                      <a:pt x="870019" y="113665"/>
                                    </a:lnTo>
                                    <a:lnTo>
                                      <a:pt x="864942" y="107633"/>
                                    </a:lnTo>
                                    <a:lnTo>
                                      <a:pt x="856693" y="99695"/>
                                    </a:lnTo>
                                    <a:lnTo>
                                      <a:pt x="848760" y="92075"/>
                                    </a:lnTo>
                                    <a:lnTo>
                                      <a:pt x="840828" y="85725"/>
                                    </a:lnTo>
                                    <a:lnTo>
                                      <a:pt x="832896" y="79693"/>
                                    </a:lnTo>
                                    <a:lnTo>
                                      <a:pt x="824963" y="74613"/>
                                    </a:lnTo>
                                    <a:lnTo>
                                      <a:pt x="817031" y="70168"/>
                                    </a:lnTo>
                                    <a:lnTo>
                                      <a:pt x="809099" y="66675"/>
                                    </a:lnTo>
                                    <a:lnTo>
                                      <a:pt x="801166" y="63818"/>
                                    </a:lnTo>
                                    <a:close/>
                                    <a:moveTo>
                                      <a:pt x="742467" y="63818"/>
                                    </a:moveTo>
                                    <a:lnTo>
                                      <a:pt x="734535" y="66675"/>
                                    </a:lnTo>
                                    <a:lnTo>
                                      <a:pt x="726920" y="70168"/>
                                    </a:lnTo>
                                    <a:lnTo>
                                      <a:pt x="718987" y="74613"/>
                                    </a:lnTo>
                                    <a:lnTo>
                                      <a:pt x="711055" y="79693"/>
                                    </a:lnTo>
                                    <a:lnTo>
                                      <a:pt x="703123" y="85725"/>
                                    </a:lnTo>
                                    <a:lnTo>
                                      <a:pt x="694873" y="92075"/>
                                    </a:lnTo>
                                    <a:lnTo>
                                      <a:pt x="686941" y="99695"/>
                                    </a:lnTo>
                                    <a:lnTo>
                                      <a:pt x="678691" y="107633"/>
                                    </a:lnTo>
                                    <a:lnTo>
                                      <a:pt x="673614" y="113665"/>
                                    </a:lnTo>
                                    <a:lnTo>
                                      <a:pt x="668538" y="119698"/>
                                    </a:lnTo>
                                    <a:lnTo>
                                      <a:pt x="662826" y="126048"/>
                                    </a:lnTo>
                                    <a:lnTo>
                                      <a:pt x="657750" y="133033"/>
                                    </a:lnTo>
                                    <a:lnTo>
                                      <a:pt x="652990" y="140018"/>
                                    </a:lnTo>
                                    <a:lnTo>
                                      <a:pt x="647596" y="147320"/>
                                    </a:lnTo>
                                    <a:lnTo>
                                      <a:pt x="642519" y="154940"/>
                                    </a:lnTo>
                                    <a:lnTo>
                                      <a:pt x="637760" y="162878"/>
                                    </a:lnTo>
                                    <a:lnTo>
                                      <a:pt x="632683" y="171450"/>
                                    </a:lnTo>
                                    <a:lnTo>
                                      <a:pt x="627607" y="179705"/>
                                    </a:lnTo>
                                    <a:lnTo>
                                      <a:pt x="618088" y="197803"/>
                                    </a:lnTo>
                                    <a:lnTo>
                                      <a:pt x="608569" y="216853"/>
                                    </a:lnTo>
                                    <a:lnTo>
                                      <a:pt x="599685" y="237173"/>
                                    </a:lnTo>
                                    <a:lnTo>
                                      <a:pt x="634587" y="240030"/>
                                    </a:lnTo>
                                    <a:lnTo>
                                      <a:pt x="670124" y="242570"/>
                                    </a:lnTo>
                                    <a:lnTo>
                                      <a:pt x="705978" y="244158"/>
                                    </a:lnTo>
                                    <a:lnTo>
                                      <a:pt x="742467" y="245110"/>
                                    </a:lnTo>
                                    <a:lnTo>
                                      <a:pt x="742467" y="63818"/>
                                    </a:lnTo>
                                    <a:close/>
                                    <a:moveTo>
                                      <a:pt x="754841" y="0"/>
                                    </a:moveTo>
                                    <a:lnTo>
                                      <a:pt x="771975" y="0"/>
                                    </a:lnTo>
                                    <a:lnTo>
                                      <a:pt x="789109" y="0"/>
                                    </a:lnTo>
                                    <a:lnTo>
                                      <a:pt x="806243" y="635"/>
                                    </a:lnTo>
                                    <a:lnTo>
                                      <a:pt x="823377" y="1588"/>
                                    </a:lnTo>
                                    <a:lnTo>
                                      <a:pt x="840193" y="2858"/>
                                    </a:lnTo>
                                    <a:lnTo>
                                      <a:pt x="856693" y="4445"/>
                                    </a:lnTo>
                                    <a:lnTo>
                                      <a:pt x="873509" y="6350"/>
                                    </a:lnTo>
                                    <a:lnTo>
                                      <a:pt x="890008" y="9208"/>
                                    </a:lnTo>
                                    <a:lnTo>
                                      <a:pt x="906508" y="11748"/>
                                    </a:lnTo>
                                    <a:lnTo>
                                      <a:pt x="923007" y="14923"/>
                                    </a:lnTo>
                                    <a:lnTo>
                                      <a:pt x="939189" y="18098"/>
                                    </a:lnTo>
                                    <a:lnTo>
                                      <a:pt x="955371" y="21908"/>
                                    </a:lnTo>
                                    <a:lnTo>
                                      <a:pt x="971236" y="25718"/>
                                    </a:lnTo>
                                    <a:lnTo>
                                      <a:pt x="987100" y="30480"/>
                                    </a:lnTo>
                                    <a:lnTo>
                                      <a:pt x="1002965" y="35243"/>
                                    </a:lnTo>
                                    <a:lnTo>
                                      <a:pt x="1018512" y="40005"/>
                                    </a:lnTo>
                                    <a:lnTo>
                                      <a:pt x="1034060" y="45720"/>
                                    </a:lnTo>
                                    <a:lnTo>
                                      <a:pt x="1049290" y="51435"/>
                                    </a:lnTo>
                                    <a:lnTo>
                                      <a:pt x="1064520" y="57150"/>
                                    </a:lnTo>
                                    <a:lnTo>
                                      <a:pt x="1079115" y="63818"/>
                                    </a:lnTo>
                                    <a:lnTo>
                                      <a:pt x="1094028" y="70168"/>
                                    </a:lnTo>
                                    <a:lnTo>
                                      <a:pt x="1108624" y="76835"/>
                                    </a:lnTo>
                                    <a:lnTo>
                                      <a:pt x="1123219" y="84455"/>
                                    </a:lnTo>
                                    <a:lnTo>
                                      <a:pt x="1137497" y="91758"/>
                                    </a:lnTo>
                                    <a:lnTo>
                                      <a:pt x="1151458" y="99695"/>
                                    </a:lnTo>
                                    <a:lnTo>
                                      <a:pt x="1165419" y="107633"/>
                                    </a:lnTo>
                                    <a:lnTo>
                                      <a:pt x="1179063" y="116205"/>
                                    </a:lnTo>
                                    <a:lnTo>
                                      <a:pt x="1192707" y="124778"/>
                                    </a:lnTo>
                                    <a:lnTo>
                                      <a:pt x="1206033" y="133668"/>
                                    </a:lnTo>
                                    <a:lnTo>
                                      <a:pt x="1219042" y="142558"/>
                                    </a:lnTo>
                                    <a:lnTo>
                                      <a:pt x="1232051" y="152400"/>
                                    </a:lnTo>
                                    <a:lnTo>
                                      <a:pt x="1244743" y="161925"/>
                                    </a:lnTo>
                                    <a:lnTo>
                                      <a:pt x="1257434" y="171768"/>
                                    </a:lnTo>
                                    <a:lnTo>
                                      <a:pt x="1270126" y="182245"/>
                                    </a:lnTo>
                                    <a:lnTo>
                                      <a:pt x="1282818" y="193358"/>
                                    </a:lnTo>
                                    <a:lnTo>
                                      <a:pt x="1295192" y="204470"/>
                                    </a:lnTo>
                                    <a:lnTo>
                                      <a:pt x="1307567" y="215900"/>
                                    </a:lnTo>
                                    <a:lnTo>
                                      <a:pt x="1323749" y="232093"/>
                                    </a:lnTo>
                                    <a:lnTo>
                                      <a:pt x="1339296" y="248920"/>
                                    </a:lnTo>
                                    <a:lnTo>
                                      <a:pt x="1354844" y="266065"/>
                                    </a:lnTo>
                                    <a:lnTo>
                                      <a:pt x="1369756" y="283528"/>
                                    </a:lnTo>
                                    <a:lnTo>
                                      <a:pt x="1384035" y="301625"/>
                                    </a:lnTo>
                                    <a:lnTo>
                                      <a:pt x="1397995" y="320358"/>
                                    </a:lnTo>
                                    <a:lnTo>
                                      <a:pt x="1411322" y="339090"/>
                                    </a:lnTo>
                                    <a:lnTo>
                                      <a:pt x="1423696" y="358775"/>
                                    </a:lnTo>
                                    <a:lnTo>
                                      <a:pt x="1431629" y="371158"/>
                                    </a:lnTo>
                                    <a:lnTo>
                                      <a:pt x="1439244" y="383858"/>
                                    </a:lnTo>
                                    <a:lnTo>
                                      <a:pt x="1446859" y="396875"/>
                                    </a:lnTo>
                                    <a:lnTo>
                                      <a:pt x="1453839" y="410210"/>
                                    </a:lnTo>
                                    <a:lnTo>
                                      <a:pt x="1463675" y="429260"/>
                                    </a:lnTo>
                                    <a:lnTo>
                                      <a:pt x="1301855" y="429260"/>
                                    </a:lnTo>
                                    <a:lnTo>
                                      <a:pt x="1321528" y="420370"/>
                                    </a:lnTo>
                                    <a:lnTo>
                                      <a:pt x="1340565" y="411480"/>
                                    </a:lnTo>
                                    <a:lnTo>
                                      <a:pt x="1358651" y="401955"/>
                                    </a:lnTo>
                                    <a:lnTo>
                                      <a:pt x="1375785" y="392430"/>
                                    </a:lnTo>
                                    <a:lnTo>
                                      <a:pt x="1364680" y="375603"/>
                                    </a:lnTo>
                                    <a:lnTo>
                                      <a:pt x="1353257" y="359093"/>
                                    </a:lnTo>
                                    <a:lnTo>
                                      <a:pt x="1341517" y="343218"/>
                                    </a:lnTo>
                                    <a:lnTo>
                                      <a:pt x="1329143" y="327343"/>
                                    </a:lnTo>
                                    <a:lnTo>
                                      <a:pt x="1316451" y="311785"/>
                                    </a:lnTo>
                                    <a:lnTo>
                                      <a:pt x="1303442" y="296863"/>
                                    </a:lnTo>
                                    <a:lnTo>
                                      <a:pt x="1290116" y="281940"/>
                                    </a:lnTo>
                                    <a:lnTo>
                                      <a:pt x="1276155" y="267653"/>
                                    </a:lnTo>
                                    <a:lnTo>
                                      <a:pt x="1268222" y="260033"/>
                                    </a:lnTo>
                                    <a:lnTo>
                                      <a:pt x="1260607" y="252730"/>
                                    </a:lnTo>
                                    <a:lnTo>
                                      <a:pt x="1244425" y="238125"/>
                                    </a:lnTo>
                                    <a:lnTo>
                                      <a:pt x="1215869" y="246698"/>
                                    </a:lnTo>
                                    <a:lnTo>
                                      <a:pt x="1200956" y="250825"/>
                                    </a:lnTo>
                                    <a:lnTo>
                                      <a:pt x="1186361" y="254953"/>
                                    </a:lnTo>
                                    <a:lnTo>
                                      <a:pt x="1198735" y="274955"/>
                                    </a:lnTo>
                                    <a:lnTo>
                                      <a:pt x="1210792" y="295275"/>
                                    </a:lnTo>
                                    <a:lnTo>
                                      <a:pt x="1222215" y="316230"/>
                                    </a:lnTo>
                                    <a:lnTo>
                                      <a:pt x="1233003" y="337820"/>
                                    </a:lnTo>
                                    <a:lnTo>
                                      <a:pt x="1243473" y="360045"/>
                                    </a:lnTo>
                                    <a:lnTo>
                                      <a:pt x="1253310" y="382588"/>
                                    </a:lnTo>
                                    <a:lnTo>
                                      <a:pt x="1262828" y="405448"/>
                                    </a:lnTo>
                                    <a:lnTo>
                                      <a:pt x="1271395" y="429260"/>
                                    </a:lnTo>
                                    <a:lnTo>
                                      <a:pt x="1208888" y="429260"/>
                                    </a:lnTo>
                                    <a:lnTo>
                                      <a:pt x="1200004" y="407353"/>
                                    </a:lnTo>
                                    <a:lnTo>
                                      <a:pt x="1190803" y="385763"/>
                                    </a:lnTo>
                                    <a:lnTo>
                                      <a:pt x="1180967" y="365125"/>
                                    </a:lnTo>
                                    <a:lnTo>
                                      <a:pt x="1170813" y="344805"/>
                                    </a:lnTo>
                                    <a:lnTo>
                                      <a:pt x="1160025" y="325120"/>
                                    </a:lnTo>
                                    <a:lnTo>
                                      <a:pt x="1148603" y="306070"/>
                                    </a:lnTo>
                                    <a:lnTo>
                                      <a:pt x="1137180" y="287020"/>
                                    </a:lnTo>
                                    <a:lnTo>
                                      <a:pt x="1125123" y="269240"/>
                                    </a:lnTo>
                                    <a:lnTo>
                                      <a:pt x="1101009" y="274320"/>
                                    </a:lnTo>
                                    <a:lnTo>
                                      <a:pt x="1076260" y="278765"/>
                                    </a:lnTo>
                                    <a:lnTo>
                                      <a:pt x="1051194" y="282893"/>
                                    </a:lnTo>
                                    <a:lnTo>
                                      <a:pt x="1025493" y="286703"/>
                                    </a:lnTo>
                                    <a:lnTo>
                                      <a:pt x="1031204" y="303213"/>
                                    </a:lnTo>
                                    <a:lnTo>
                                      <a:pt x="1036281" y="320040"/>
                                    </a:lnTo>
                                    <a:lnTo>
                                      <a:pt x="1041040" y="337503"/>
                                    </a:lnTo>
                                    <a:lnTo>
                                      <a:pt x="1045800" y="355283"/>
                                    </a:lnTo>
                                    <a:lnTo>
                                      <a:pt x="1050559" y="373063"/>
                                    </a:lnTo>
                                    <a:lnTo>
                                      <a:pt x="1054684" y="391478"/>
                                    </a:lnTo>
                                    <a:lnTo>
                                      <a:pt x="1058809" y="410528"/>
                                    </a:lnTo>
                                    <a:lnTo>
                                      <a:pt x="1062616" y="429260"/>
                                    </a:lnTo>
                                    <a:lnTo>
                                      <a:pt x="1002965" y="429260"/>
                                    </a:lnTo>
                                    <a:lnTo>
                                      <a:pt x="999475" y="412750"/>
                                    </a:lnTo>
                                    <a:lnTo>
                                      <a:pt x="995667" y="396240"/>
                                    </a:lnTo>
                                    <a:lnTo>
                                      <a:pt x="991542" y="380365"/>
                                    </a:lnTo>
                                    <a:lnTo>
                                      <a:pt x="987418" y="364490"/>
                                    </a:lnTo>
                                    <a:lnTo>
                                      <a:pt x="982658" y="346075"/>
                                    </a:lnTo>
                                    <a:lnTo>
                                      <a:pt x="976947" y="328295"/>
                                    </a:lnTo>
                                    <a:lnTo>
                                      <a:pt x="971553" y="311150"/>
                                    </a:lnTo>
                                    <a:lnTo>
                                      <a:pt x="966159" y="294005"/>
                                    </a:lnTo>
                                    <a:lnTo>
                                      <a:pt x="946169" y="295910"/>
                                    </a:lnTo>
                                    <a:lnTo>
                                      <a:pt x="926180" y="297815"/>
                                    </a:lnTo>
                                    <a:lnTo>
                                      <a:pt x="905556" y="299403"/>
                                    </a:lnTo>
                                    <a:lnTo>
                                      <a:pt x="884932" y="300673"/>
                                    </a:lnTo>
                                    <a:lnTo>
                                      <a:pt x="864308" y="301625"/>
                                    </a:lnTo>
                                    <a:lnTo>
                                      <a:pt x="843684" y="302578"/>
                                    </a:lnTo>
                                    <a:lnTo>
                                      <a:pt x="822742" y="303213"/>
                                    </a:lnTo>
                                    <a:lnTo>
                                      <a:pt x="801166" y="303848"/>
                                    </a:lnTo>
                                    <a:lnTo>
                                      <a:pt x="801166" y="519748"/>
                                    </a:lnTo>
                                    <a:lnTo>
                                      <a:pt x="822108" y="519113"/>
                                    </a:lnTo>
                                    <a:lnTo>
                                      <a:pt x="843366" y="518478"/>
                                    </a:lnTo>
                                    <a:lnTo>
                                      <a:pt x="864308" y="517525"/>
                                    </a:lnTo>
                                    <a:lnTo>
                                      <a:pt x="884614" y="516573"/>
                                    </a:lnTo>
                                    <a:lnTo>
                                      <a:pt x="884614" y="575310"/>
                                    </a:lnTo>
                                    <a:lnTo>
                                      <a:pt x="864308" y="576263"/>
                                    </a:lnTo>
                                    <a:lnTo>
                                      <a:pt x="843366" y="577215"/>
                                    </a:lnTo>
                                    <a:lnTo>
                                      <a:pt x="822108" y="577850"/>
                                    </a:lnTo>
                                    <a:lnTo>
                                      <a:pt x="801166" y="578168"/>
                                    </a:lnTo>
                                    <a:lnTo>
                                      <a:pt x="801166" y="742950"/>
                                    </a:lnTo>
                                    <a:lnTo>
                                      <a:pt x="884614" y="742950"/>
                                    </a:lnTo>
                                    <a:lnTo>
                                      <a:pt x="884614" y="801688"/>
                                    </a:lnTo>
                                    <a:lnTo>
                                      <a:pt x="801166" y="801688"/>
                                    </a:lnTo>
                                    <a:lnTo>
                                      <a:pt x="801166" y="965835"/>
                                    </a:lnTo>
                                    <a:lnTo>
                                      <a:pt x="822108" y="966470"/>
                                    </a:lnTo>
                                    <a:lnTo>
                                      <a:pt x="843366" y="967105"/>
                                    </a:lnTo>
                                    <a:lnTo>
                                      <a:pt x="864308" y="968058"/>
                                    </a:lnTo>
                                    <a:lnTo>
                                      <a:pt x="884614" y="969010"/>
                                    </a:lnTo>
                                    <a:lnTo>
                                      <a:pt x="884614" y="1028065"/>
                                    </a:lnTo>
                                    <a:lnTo>
                                      <a:pt x="864308" y="1026795"/>
                                    </a:lnTo>
                                    <a:lnTo>
                                      <a:pt x="843366" y="1025843"/>
                                    </a:lnTo>
                                    <a:lnTo>
                                      <a:pt x="822108" y="1025208"/>
                                    </a:lnTo>
                                    <a:lnTo>
                                      <a:pt x="801166" y="1024890"/>
                                    </a:lnTo>
                                    <a:lnTo>
                                      <a:pt x="801166" y="1240473"/>
                                    </a:lnTo>
                                    <a:lnTo>
                                      <a:pt x="824963" y="1240790"/>
                                    </a:lnTo>
                                    <a:lnTo>
                                      <a:pt x="848126" y="1241743"/>
                                    </a:lnTo>
                                    <a:lnTo>
                                      <a:pt x="832896" y="1300163"/>
                                    </a:lnTo>
                                    <a:lnTo>
                                      <a:pt x="801166" y="1299528"/>
                                    </a:lnTo>
                                    <a:lnTo>
                                      <a:pt x="801166" y="1423353"/>
                                    </a:lnTo>
                                    <a:lnTo>
                                      <a:pt x="771658" y="1538606"/>
                                    </a:lnTo>
                                    <a:lnTo>
                                      <a:pt x="771023" y="1541781"/>
                                    </a:lnTo>
                                    <a:lnTo>
                                      <a:pt x="771023" y="1544638"/>
                                    </a:lnTo>
                                    <a:lnTo>
                                      <a:pt x="753890" y="1544321"/>
                                    </a:lnTo>
                                    <a:lnTo>
                                      <a:pt x="736756" y="1543686"/>
                                    </a:lnTo>
                                    <a:lnTo>
                                      <a:pt x="719622" y="1542733"/>
                                    </a:lnTo>
                                    <a:lnTo>
                                      <a:pt x="702805" y="1541463"/>
                                    </a:lnTo>
                                    <a:lnTo>
                                      <a:pt x="685989" y="1539558"/>
                                    </a:lnTo>
                                    <a:lnTo>
                                      <a:pt x="669489" y="1537653"/>
                                    </a:lnTo>
                                    <a:lnTo>
                                      <a:pt x="652673" y="1535431"/>
                                    </a:lnTo>
                                    <a:lnTo>
                                      <a:pt x="636491" y="1532573"/>
                                    </a:lnTo>
                                    <a:lnTo>
                                      <a:pt x="619992" y="1529716"/>
                                    </a:lnTo>
                                    <a:lnTo>
                                      <a:pt x="603810" y="1526223"/>
                                    </a:lnTo>
                                    <a:lnTo>
                                      <a:pt x="587628" y="1522096"/>
                                    </a:lnTo>
                                    <a:lnTo>
                                      <a:pt x="571763" y="1518286"/>
                                    </a:lnTo>
                                    <a:lnTo>
                                      <a:pt x="555898" y="1513841"/>
                                    </a:lnTo>
                                    <a:lnTo>
                                      <a:pt x="540351" y="1509078"/>
                                    </a:lnTo>
                                    <a:lnTo>
                                      <a:pt x="524486" y="1503998"/>
                                    </a:lnTo>
                                    <a:lnTo>
                                      <a:pt x="509256" y="1498601"/>
                                    </a:lnTo>
                                    <a:lnTo>
                                      <a:pt x="494343" y="1492886"/>
                                    </a:lnTo>
                                    <a:lnTo>
                                      <a:pt x="479113" y="1486853"/>
                                    </a:lnTo>
                                    <a:lnTo>
                                      <a:pt x="464200" y="1480503"/>
                                    </a:lnTo>
                                    <a:lnTo>
                                      <a:pt x="449288" y="1474153"/>
                                    </a:lnTo>
                                    <a:lnTo>
                                      <a:pt x="434692" y="1467168"/>
                                    </a:lnTo>
                                    <a:lnTo>
                                      <a:pt x="420414" y="1459866"/>
                                    </a:lnTo>
                                    <a:lnTo>
                                      <a:pt x="406136" y="1452246"/>
                                    </a:lnTo>
                                    <a:lnTo>
                                      <a:pt x="392175" y="1444626"/>
                                    </a:lnTo>
                                    <a:lnTo>
                                      <a:pt x="378214" y="1436688"/>
                                    </a:lnTo>
                                    <a:lnTo>
                                      <a:pt x="364570" y="1428116"/>
                                    </a:lnTo>
                                    <a:lnTo>
                                      <a:pt x="350927" y="1419861"/>
                                    </a:lnTo>
                                    <a:lnTo>
                                      <a:pt x="337600" y="1410653"/>
                                    </a:lnTo>
                                    <a:lnTo>
                                      <a:pt x="324591" y="1401763"/>
                                    </a:lnTo>
                                    <a:lnTo>
                                      <a:pt x="311582" y="1392238"/>
                                    </a:lnTo>
                                    <a:lnTo>
                                      <a:pt x="298891" y="1382396"/>
                                    </a:lnTo>
                                    <a:lnTo>
                                      <a:pt x="286199" y="1372553"/>
                                    </a:lnTo>
                                    <a:lnTo>
                                      <a:pt x="273507" y="1361758"/>
                                    </a:lnTo>
                                    <a:lnTo>
                                      <a:pt x="260815" y="1351280"/>
                                    </a:lnTo>
                                    <a:lnTo>
                                      <a:pt x="248441" y="1339850"/>
                                    </a:lnTo>
                                    <a:lnTo>
                                      <a:pt x="236701" y="1328420"/>
                                    </a:lnTo>
                                    <a:lnTo>
                                      <a:pt x="220202" y="1311910"/>
                                    </a:lnTo>
                                    <a:lnTo>
                                      <a:pt x="204337" y="1295400"/>
                                    </a:lnTo>
                                    <a:lnTo>
                                      <a:pt x="188790" y="1278255"/>
                                    </a:lnTo>
                                    <a:lnTo>
                                      <a:pt x="173877" y="1260475"/>
                                    </a:lnTo>
                                    <a:lnTo>
                                      <a:pt x="159599" y="1242378"/>
                                    </a:lnTo>
                                    <a:lnTo>
                                      <a:pt x="145638" y="1223963"/>
                                    </a:lnTo>
                                    <a:lnTo>
                                      <a:pt x="132629" y="1204913"/>
                                    </a:lnTo>
                                    <a:lnTo>
                                      <a:pt x="119937" y="1185863"/>
                                    </a:lnTo>
                                    <a:lnTo>
                                      <a:pt x="112005" y="1173163"/>
                                    </a:lnTo>
                                    <a:lnTo>
                                      <a:pt x="104390" y="1160463"/>
                                    </a:lnTo>
                                    <a:lnTo>
                                      <a:pt x="97409" y="1147445"/>
                                    </a:lnTo>
                                    <a:lnTo>
                                      <a:pt x="90111" y="1134428"/>
                                    </a:lnTo>
                                    <a:lnTo>
                                      <a:pt x="79641" y="1114108"/>
                                    </a:lnTo>
                                    <a:lnTo>
                                      <a:pt x="69805" y="1093153"/>
                                    </a:lnTo>
                                    <a:lnTo>
                                      <a:pt x="60286" y="1072198"/>
                                    </a:lnTo>
                                    <a:lnTo>
                                      <a:pt x="51719" y="1050608"/>
                                    </a:lnTo>
                                    <a:lnTo>
                                      <a:pt x="43469" y="1029018"/>
                                    </a:lnTo>
                                    <a:lnTo>
                                      <a:pt x="36172" y="1006793"/>
                                    </a:lnTo>
                                    <a:lnTo>
                                      <a:pt x="29826" y="984568"/>
                                    </a:lnTo>
                                    <a:lnTo>
                                      <a:pt x="23480" y="961708"/>
                                    </a:lnTo>
                                    <a:lnTo>
                                      <a:pt x="18086" y="939165"/>
                                    </a:lnTo>
                                    <a:lnTo>
                                      <a:pt x="13326" y="915988"/>
                                    </a:lnTo>
                                    <a:lnTo>
                                      <a:pt x="9202" y="892493"/>
                                    </a:lnTo>
                                    <a:lnTo>
                                      <a:pt x="6029" y="868998"/>
                                    </a:lnTo>
                                    <a:lnTo>
                                      <a:pt x="3490" y="845185"/>
                                    </a:lnTo>
                                    <a:lnTo>
                                      <a:pt x="1587" y="820738"/>
                                    </a:lnTo>
                                    <a:lnTo>
                                      <a:pt x="317" y="796608"/>
                                    </a:lnTo>
                                    <a:lnTo>
                                      <a:pt x="0" y="772160"/>
                                    </a:lnTo>
                                    <a:lnTo>
                                      <a:pt x="317" y="747713"/>
                                    </a:lnTo>
                                    <a:lnTo>
                                      <a:pt x="1587" y="723583"/>
                                    </a:lnTo>
                                    <a:lnTo>
                                      <a:pt x="3490" y="699453"/>
                                    </a:lnTo>
                                    <a:lnTo>
                                      <a:pt x="6029" y="675640"/>
                                    </a:lnTo>
                                    <a:lnTo>
                                      <a:pt x="9202" y="651828"/>
                                    </a:lnTo>
                                    <a:lnTo>
                                      <a:pt x="13326" y="628650"/>
                                    </a:lnTo>
                                    <a:lnTo>
                                      <a:pt x="18086" y="605473"/>
                                    </a:lnTo>
                                    <a:lnTo>
                                      <a:pt x="23480" y="582295"/>
                                    </a:lnTo>
                                    <a:lnTo>
                                      <a:pt x="29826" y="559753"/>
                                    </a:lnTo>
                                    <a:lnTo>
                                      <a:pt x="36172" y="537528"/>
                                    </a:lnTo>
                                    <a:lnTo>
                                      <a:pt x="43469" y="515620"/>
                                    </a:lnTo>
                                    <a:lnTo>
                                      <a:pt x="51719" y="493713"/>
                                    </a:lnTo>
                                    <a:lnTo>
                                      <a:pt x="60286" y="472440"/>
                                    </a:lnTo>
                                    <a:lnTo>
                                      <a:pt x="69805" y="451168"/>
                                    </a:lnTo>
                                    <a:lnTo>
                                      <a:pt x="79641" y="430530"/>
                                    </a:lnTo>
                                    <a:lnTo>
                                      <a:pt x="90111" y="410210"/>
                                    </a:lnTo>
                                    <a:lnTo>
                                      <a:pt x="97409" y="396875"/>
                                    </a:lnTo>
                                    <a:lnTo>
                                      <a:pt x="104390" y="383858"/>
                                    </a:lnTo>
                                    <a:lnTo>
                                      <a:pt x="112005" y="371158"/>
                                    </a:lnTo>
                                    <a:lnTo>
                                      <a:pt x="119937" y="358775"/>
                                    </a:lnTo>
                                    <a:lnTo>
                                      <a:pt x="132629" y="339090"/>
                                    </a:lnTo>
                                    <a:lnTo>
                                      <a:pt x="145638" y="320040"/>
                                    </a:lnTo>
                                    <a:lnTo>
                                      <a:pt x="159599" y="301625"/>
                                    </a:lnTo>
                                    <a:lnTo>
                                      <a:pt x="173877" y="283528"/>
                                    </a:lnTo>
                                    <a:lnTo>
                                      <a:pt x="188790" y="266065"/>
                                    </a:lnTo>
                                    <a:lnTo>
                                      <a:pt x="204337" y="248920"/>
                                    </a:lnTo>
                                    <a:lnTo>
                                      <a:pt x="220202" y="232093"/>
                                    </a:lnTo>
                                    <a:lnTo>
                                      <a:pt x="236701" y="215900"/>
                                    </a:lnTo>
                                    <a:lnTo>
                                      <a:pt x="248441" y="204470"/>
                                    </a:lnTo>
                                    <a:lnTo>
                                      <a:pt x="260815" y="193358"/>
                                    </a:lnTo>
                                    <a:lnTo>
                                      <a:pt x="273507" y="182245"/>
                                    </a:lnTo>
                                    <a:lnTo>
                                      <a:pt x="286199" y="171768"/>
                                    </a:lnTo>
                                    <a:lnTo>
                                      <a:pt x="298891" y="161925"/>
                                    </a:lnTo>
                                    <a:lnTo>
                                      <a:pt x="311582" y="152400"/>
                                    </a:lnTo>
                                    <a:lnTo>
                                      <a:pt x="324591" y="142558"/>
                                    </a:lnTo>
                                    <a:lnTo>
                                      <a:pt x="337600" y="133668"/>
                                    </a:lnTo>
                                    <a:lnTo>
                                      <a:pt x="350927" y="124460"/>
                                    </a:lnTo>
                                    <a:lnTo>
                                      <a:pt x="364570" y="116205"/>
                                    </a:lnTo>
                                    <a:lnTo>
                                      <a:pt x="378531" y="107633"/>
                                    </a:lnTo>
                                    <a:lnTo>
                                      <a:pt x="392492" y="99695"/>
                                    </a:lnTo>
                                    <a:lnTo>
                                      <a:pt x="406136" y="91758"/>
                                    </a:lnTo>
                                    <a:lnTo>
                                      <a:pt x="420731" y="84455"/>
                                    </a:lnTo>
                                    <a:lnTo>
                                      <a:pt x="435009" y="76835"/>
                                    </a:lnTo>
                                    <a:lnTo>
                                      <a:pt x="449922" y="70168"/>
                                    </a:lnTo>
                                    <a:lnTo>
                                      <a:pt x="464518" y="63818"/>
                                    </a:lnTo>
                                    <a:lnTo>
                                      <a:pt x="479748" y="57150"/>
                                    </a:lnTo>
                                    <a:lnTo>
                                      <a:pt x="494661" y="51118"/>
                                    </a:lnTo>
                                    <a:lnTo>
                                      <a:pt x="509573" y="45720"/>
                                    </a:lnTo>
                                    <a:lnTo>
                                      <a:pt x="525121" y="40005"/>
                                    </a:lnTo>
                                    <a:lnTo>
                                      <a:pt x="540668" y="35243"/>
                                    </a:lnTo>
                                    <a:lnTo>
                                      <a:pt x="556533" y="30480"/>
                                    </a:lnTo>
                                    <a:lnTo>
                                      <a:pt x="572398" y="25718"/>
                                    </a:lnTo>
                                    <a:lnTo>
                                      <a:pt x="588262" y="21908"/>
                                    </a:lnTo>
                                    <a:lnTo>
                                      <a:pt x="604444" y="18098"/>
                                    </a:lnTo>
                                    <a:lnTo>
                                      <a:pt x="620626" y="14605"/>
                                    </a:lnTo>
                                    <a:lnTo>
                                      <a:pt x="637125" y="11748"/>
                                    </a:lnTo>
                                    <a:lnTo>
                                      <a:pt x="653625" y="9208"/>
                                    </a:lnTo>
                                    <a:lnTo>
                                      <a:pt x="670124" y="6350"/>
                                    </a:lnTo>
                                    <a:lnTo>
                                      <a:pt x="686941" y="4445"/>
                                    </a:lnTo>
                                    <a:lnTo>
                                      <a:pt x="703757" y="2858"/>
                                    </a:lnTo>
                                    <a:lnTo>
                                      <a:pt x="720574" y="1588"/>
                                    </a:lnTo>
                                    <a:lnTo>
                                      <a:pt x="737708" y="635"/>
                                    </a:lnTo>
                                    <a:lnTo>
                                      <a:pt x="754841"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互联网" o:spid="_x0000_s1026" o:spt="100" style="position:absolute;left:0pt;margin-left:20.55pt;margin-top:8.75pt;height:9.05pt;width:11.9pt;z-index:251663360;v-text-anchor:middle;mso-width-relative:page;mso-height-relative:page;" fillcolor="#FFFFFF [3212]" filled="t" stroked="f" coordsize="1903412,1563688" o:gfxdata="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" path="m872180,1544638l875675,1544638,1859905,1544638,1863400,1544638,1866577,1545233,1869118,1545829,1871660,1546722,1873884,1547912,1875154,1549103,1876107,1550591,1876425,1552079,1876425,1555651,1876107,1557140,1875154,1558926,1873884,1560116,1871660,1561307,1869118,1562200,1866577,1563093,1863400,1563390,1859905,1563688,875675,1563688,872180,1563390,869003,1563093,866144,1562200,863603,1561307,861696,1560116,860108,1558926,859155,1557140,858837,1555651,858837,1552079,859155,1550591,860108,1549103,861696,1547912,863603,1546722,866144,1545829,869003,1545233,872180,1544638xm1255848,1415770l1252677,1416407,1249823,1417361,1247286,1419271,1245383,1420862,1243797,1422771,1242529,1424680,1242212,1426908,1235235,1522691,1235235,1525237,1236186,1527146,1237772,1529056,1239675,1530647,1242212,1532238,1245066,1533193,1247920,1533829,1251408,1534147,1488299,1535738,1491787,1535738,1494641,1535102,1497813,1533829,1500032,1532556,1502252,1530965,1503521,1529056,1504472,1526828,1504789,1524601,1499715,1428181,1499398,1425953,1498130,1424044,1496227,1422134,1494324,1420543,1491787,1418952,1489250,1417679,1486396,1417043,1483225,1416725,1259019,1415770,1255848,1415770xm1699820,1377902l1703942,1405269,1750876,1405587,1746437,1378220,1699820,1377902xm1636078,1377902l1639249,1404951,1686183,1405269,1682378,1377902,1636078,1377902xm1572019,1377584l1574239,1404633,1621490,1404951,1618636,1377584,1572019,1377584xm1507960,1377266l1509546,1404314,1556797,1404633,1554577,1377266,1507960,1377266xm1443902,1376948l1444853,1403996,1491787,1403996,1490519,1377266,1443902,1376948xm1380160,1376629l1379843,1403678,1426777,1403996,1426460,1376948,1380160,1376629xm1316101,1376311l1315150,1403360,1362401,1403360,1362718,1376629,1316101,1376311xm1252043,1375993l1250140,1403041,1297391,1403041,1298660,1376311,1252043,1375993xm1188301,1375675l1185764,1402723,1232698,1402723,1234601,1375993,1188301,1375675xm1124242,1375356l1120754,1402405,1167688,1402405,1170859,1375675,1124242,1375356xm1060183,1375038l1056061,1402087,1102995,1402087,1106800,1375356,1060183,1375038xm996442,1374720l991051,1401769,1038302,1401769,1042742,1375038,996442,1374720xm394079,1340803l364253,1348105,354734,1351280,367743,1359853,380752,1368743,393761,1376998,407088,1385571,420414,1393191,434375,1400493,448336,1408113,462297,1415098,453095,1406526,444528,1397636,435644,1389063,427077,1379538,418510,1370331,410261,1360488,402011,1350963,394079,1340803xm1694111,1340353l1698234,1367401,1744534,1367719,1739777,1340671,1694111,1340353xm1631321,1340034l1634809,1367083,1680792,1367401,1676987,1340353,1631321,1340034xm1568531,1339716l1571068,1366765,1617051,1367083,1614196,1340034,1568531,1339716xm1505741,1339716l1507326,1366765,1553626,1366765,1551406,1339716,1505741,1339716xm1442950,1339398l1443585,1366128,1489884,1366128,1488616,1339398,1442950,1339398xm1380160,1339080l1380160,1365810,1426143,1365810,1425826,1339398,1380160,1339080xm1317370,1338761l1316418,1365492,1362718,1365492,1363035,1339080,1317370,1338761xm1254897,1338443l1252677,1365174,1298977,1365492,1300245,1338761,1254897,1338443xm1192106,1338443l1189252,1364855,1235235,1365174,1237772,1338443,1192106,1338443xm1128999,1338125l1125511,1364537,1172128,1364855,1174665,1338125,1128999,1338125xm1066526,1337807l1061769,1364219,1108386,1364537,1111874,1338125,1066526,1337807xm1003419,1337489l998345,1363901,1044644,1364219,1049401,1337807,1003419,1337489xm538764,1314450l518458,1317308,498468,1320165,478479,1323340,458807,1326833,467691,1336675,476258,1346200,485142,1355408,494343,1364298,503228,1372871,512746,1381126,521948,1389381,531784,1397001,540986,1404621,551139,1411606,560658,1418273,570811,1424941,580965,1430973,591118,1437323,601589,1442721,611742,1447801,601589,1433831,591753,1419226,582234,1403351,573032,1387158,564148,1370013,555264,1352233,547014,1333500,538764,1314450xm1688403,1302485l1692526,1329215,1737557,1329533,1733117,1302803,1688403,1302485xm1626881,1302166l1630053,1329215,1675401,1329215,1671596,1302485,1626881,1302166xm1565042,1302166l1567579,1328897,1612928,1329215,1610074,1302166,1565042,1302166xm1503521,1301848l1505106,1328578,1550772,1328897,1548552,1302166,1503521,1301848xm1441999,1301848l1442633,1328260,1487982,1328578,1486713,1301848,1441999,1301848xm1380477,1301530l1380477,1328260,1425509,1328260,1425191,1301530,1380477,1301530xm1318638,1301212l1317687,1327942,1363353,1328260,1363670,1301530,1318638,1301212xm1257434,1301212l1255531,1327624,1300879,1327942,1301831,1301212,1257434,1301212xm1195595,1300894l1193058,1327306,1238406,1327624,1240626,1300894,1195595,1300894xm1134073,1300575l1130268,1327306,1175933,1327306,1178787,1300894,1134073,1300575xm1072551,1300575l1068112,1326987,1113460,1326987,1117266,1300575,1072551,1300575xm1010712,1300257l1005638,1326669,1050987,1326987,1055744,1300575,1010712,1300257xm742467,1299528l705978,1300480,670124,1302068,634587,1304290,600002,1307148,608886,1327150,618088,1346518,627607,1364298,632683,1373188,637760,1381126,642519,1389381,647596,1397001,652673,1404621,657750,1411288,662826,1417956,668220,1424623,673614,1430656,678691,1436688,686941,1444626,694873,1451928,703123,1458913,711055,1464628,718987,1469708,726920,1474153,734535,1477963,742467,1480821,742467,1299528xm1682695,1264935l1686818,1291665,1731215,1291665,1726775,1264935,1682695,1264935xm1622442,1264617l1625613,1291347,1670327,1291665,1666205,1264617,1622442,1264617xm1561871,1264617l1564091,1291347,1608805,1291347,1605951,1264617,1561871,1264617xm1501618,1264298l1502886,1291029,1547284,1291029,1545381,1264298,1501618,1264298xm1441048,1263980l1441682,1290711,1486396,1291029,1485128,1264298,1441048,1263980xm1380794,1263980l1380477,1290711,1424874,1290711,1424557,1263980,1380794,1263980xm1320224,1263662l1319273,1290392,1363670,1290711,1363987,1263980,1320224,1263662xm1259654,1263662l1258068,1290392,1302465,1290392,1303416,1263662,1259654,1263662xm1199083,1263344l1196546,1290074,1241260,1290392,1243163,1263662,1199083,1263344xm1138830,1263344l1135659,1289756,1180056,1290074,1182593,1263344,1138830,1263344xm1078259,1263026l1074137,1289756,1118851,1289756,1122339,1263344,1078259,1263026xm1018006,1263026l1012615,1289438,1057329,1289756,1061769,1263026,1018006,1263026xm1676987,1227067l1681109,1253797,1724872,1254115,1719798,1227067,1676987,1227067xm1618002,1227067l1621173,1253797,1664619,1253797,1660813,1227067,1618002,1227067xm1558383,1226431l1560920,1253479,1604683,1253797,1601512,1226431,1558383,1226431xm1499398,1226431l1500984,1253479,1544430,1253479,1542210,1226431,1499398,1226431xm1439779,1226112l1440730,1253161,1484493,1253479,1483225,1226431,1439779,1226112xm1380794,1226112l1380794,1253161,1424240,1253161,1423606,1226112,1380794,1226112xm1321492,1226112l1320541,1252843,1364304,1253161,1364621,1226112,1321492,1226112xm1262190,1225794l1260605,1252843,1304051,1252843,1305319,1225794,1262190,1225794xm1203206,1225794l1200352,1252524,1244115,1252843,1246017,1225794,1203206,1225794xm1143904,1225476l1140415,1252524,1183861,1252524,1187032,1225794,1143904,1225476xm1084602,1225476l1080162,1252206,1123925,1252524,1127731,1225476,1084602,1225476xm1025300,1225476l1020226,1252206,1063672,1252206,1068429,1225476,1025300,1225476xm1671279,1188881l1675401,1216248,1718213,1216248,1713456,1188881,1671279,1188881xm1613245,1188881l1616416,1215929,1659228,1216248,1655422,1188881,1613245,1188881xm1555212,1188881l1557432,1215929,1600560,1215929,1597389,1188881,1555212,1188881xm1497178,1188881l1498764,1215929,1541575,1215929,1539356,1188881,1497178,1188881xm1438828,1188563l1439779,1215611,1482591,1215929,1481322,1188563,1438828,1188563xm1381111,1188563l1380794,1215611,1423606,1215611,1422972,1188563,1381111,1188563xm1322761,1188563l1321810,1215611,1364621,1215611,1365255,1188563,1322761,1188563xm1264727,1188563l1263142,1215293,1305636,1215293,1307222,1188563,1264727,1188563xm1206694,1188244l1204157,1215293,1246969,1215293,1248871,1188563,1206694,1188244xm1148661,1188244l1145172,1215293,1188301,1215293,1190838,1188244,1148661,1188244xm1090627,1188244l1086505,1214975,1128999,1214975,1132805,1188244,1090627,1188244xm1032594,1187926l1027203,1214975,1070331,1214975,1074771,1188244,1032594,1187926xm1740728,1132875l1737874,1133193,1735337,1133829,1733117,1134784,1731532,1136057,1730263,1137648,1729312,1139875,1728995,1142103,1728995,1144330,1730263,1151649,1731215,1153877,1732166,1156104,1734069,1158332,1735971,1159923,1738508,1161514,1741045,1162469,1743582,1163105,1746437,1163423,1772123,1163423,1775295,1163105,1777832,1162469,1779734,1161514,1781637,1159923,1782906,1158332,1783857,1156104,1784174,1154195,1783857,1151968,1782271,1144330,1781637,1142103,1780369,1139875,1778783,1137648,1776563,1136057,1774343,1134784,1771489,1133829,1768635,1133193,1766098,1132875,1740728,1132875xm1664619,1132875l1661765,1133193,1659545,1133829,1657325,1134784,1655422,1136057,1654154,1137648,1653203,1139875,1652568,1142103,1652568,1144330,1653837,1151649,1654471,1153877,1655422,1156104,1657008,1158332,1658911,1159923,1661131,1161196,1663668,1162469,1666205,1163105,1669376,1163105,1695063,1163423,1697917,1163105,1700137,1162469,1702357,1161514,1704576,1159923,1705845,1158332,1706796,1156104,1707430,1153877,1707113,1151649,1705845,1144330,1705211,1142103,1704259,1139875,1702357,1137648,1700137,1136057,1697917,1134784,1695697,1133829,1692843,1133193,1689989,1132875,1664619,1132875xm1586924,1132875l1584704,1133511,1582167,1134784,1580264,1136057,1578679,1137648,1577727,1139875,1577093,1142103,1577093,1144330,1578044,1151649,1578362,1153877,1579313,1156104,1580899,1158332,1583118,1159923,1585338,1161196,1587558,1162151,1590412,1162787,1593266,1163105,1618953,1163105,1621807,1163105,1624344,1162469,1626564,1161196,1628467,1159923,1629735,1158332,1631004,1156104,1631321,1153877,1631321,1151649,1630370,1144330,1629735,1142103,1628784,1139875,1627198,1137648,1625296,1136057,1623076,1134784,1620856,1133829,1618002,1132875,1615148,1132875,1589778,1132875,1586924,1132875xm1510815,1132875l1508278,1133511,1506058,1134784,1504155,1136057,1502569,1137648,1501618,1139875,1500984,1142103,1500667,1144330,1501301,1151649,1501618,1153877,1502569,1156104,1503838,1158332,1505741,1159923,1507960,1161196,1510180,1162151,1512717,1162787,1515888,1163105,1541575,1163105,1544430,1162787,1546966,1162151,1549503,1161196,1551406,1159923,1552992,1158332,1553943,1156104,1554577,1153877,1554577,1151649,1553943,1144330,1553626,1142103,1552675,1139875,1551089,1137648,1549186,1136057,1546966,1134784,1544430,1133511,1541893,1132875,1539038,1132875,1513986,1132875,1510815,1132875xm981854,1117600l1765464,1117600,1769904,1117918,1774978,1118236,1779417,1119191,1783857,1120464,1787980,1122373,1792736,1124283,1796542,1126510,1800347,1129056,1803836,1131602,1807007,1134466,1810495,1137648,1813032,1141148,1815252,1144649,1817155,1148149,1818740,1151649,1820009,1155468,1903095,1502007,1903412,1506144,1903412,1509963,1903095,1513463,1901827,1516963,1900241,1520146,1898338,1523646,1895801,1526510,1892313,1529056,1889142,1531283,1885336,1533511,1881214,1535420,1876774,1537011,1871700,1538284,1866626,1538920,1861235,1539557,1855210,1539875,884498,1539875,878789,1539557,873081,1538920,868007,1537966,863250,1536693,858811,1535102,854371,1533193,850566,1531283,847394,1528737,844223,1526192,842003,1523010,839466,1519827,837881,1516645,836929,1513463,836612,1509963,836612,1506144,837246,1502007,926675,1154832,927943,1151331,929529,1147513,931432,1144012,933969,1140830,936823,1137011,939677,1134147,943165,1131283,946971,1128738,950776,1126192,954582,1124283,959021,1122373,963461,1120464,967901,1119191,972341,1118236,977097,1117918,981854,1117600xm268430,1104583l254469,1109980,240826,1115695,227500,1121410,214808,1127443,202433,1133158,190693,1139190,178954,1145858,168483,1151890,178954,1168718,190376,1185228,202433,1201420,214490,1217295,227182,1232535,240191,1247775,253835,1262380,267479,1276668,283026,1291590,299208,1306195,313486,1301750,327764,1297623,357590,1289368,350609,1278890,344264,1268413,337600,1257618,331572,1246823,325543,1235710,319515,1224280,313803,1213168,308409,1201738,302381,1189990,297304,1178243,287151,1154113,277315,1129665,268430,1104583xm469277,1050290l441990,1055688,415337,1061403,389319,1067118,364253,1073785,343946,1079500,324274,1085215,328716,1098550,333476,1111568,338235,1124585,343629,1136968,349023,1149668,354417,1162050,360446,1174115,366157,1186180,371868,1197928,378531,1209358,384560,1220788,391223,1232218,397886,1243013,404549,1254125,411530,1264603,418510,1275080,442942,1270318,467373,1265873,492440,1261428,518140,1257618,510525,1234123,503545,1209993,496882,1184910,490219,1159193,484507,1132840,479113,1106170,473719,1078548,469277,1050290xm742467,1024890l714228,1025525,686623,1026478,659019,1028065,631731,1029653,605396,1031875,578743,1034733,553043,1037908,527025,1041083,530515,1059498,533688,1077595,536861,1095375,540351,1112838,543841,1130300,547966,1147128,552091,1163638,556216,1180148,561292,1198245,566686,1216025,572080,1233488,577792,1250315,597464,1248410,617771,1246823,638077,1245235,658701,1243648,679326,1242378,699950,1241425,721208,1240790,742467,1240473,742467,1024890xm507035,801688l507670,824865,508622,848360,509573,871538,510843,894080,512746,916940,514650,939165,516871,961073,519410,982663,546062,979170,572715,976313,600319,973455,627924,971233,656163,969328,684720,967740,713276,966788,742467,965835,742467,801688,507035,801688xm273824,801688l274142,816610,275094,831533,276045,846455,276997,860743,278584,875665,280170,889953,281757,904558,283660,918845,285882,933133,288737,947103,291276,961073,293814,975043,296670,988695,299842,1002665,303015,1015683,306823,1029335,324909,1023938,343312,1018858,362032,1013778,381070,1009015,400742,1004570,420414,1000125,440721,995998,461345,992188,458489,969328,456268,945833,454047,922655,452461,899160,451191,874713,449922,850900,448970,826135,448653,801688,273824,801688xm59334,801688l60286,821690,62507,841693,64411,861378,67266,881380,70439,900748,74247,919798,78372,938848,83448,957898,88525,976630,94236,995045,100899,1013143,107245,1031240,114860,1049020,122475,1066483,130408,1083628,138975,1100773,150080,1094740,161185,1088390,172925,1082358,184982,1076325,197039,1070293,209731,1064895,222740,1059498,236066,1054100,250979,1048385,247172,1033780,243364,1019175,240191,1004570,236701,989330,233528,974408,230672,959168,228134,943928,225913,928370,223692,912813,221788,897573,220202,881698,218615,865823,217029,849948,216077,834073,215125,817880,214808,801688,59334,801688xm1734820,720725l1735138,764540,1735138,861378,1735138,913765,1734503,960120,1734185,979488,1733549,994728,1732914,1005840,1732596,1009333,1732278,1011238,1731642,1011873,1730689,1012190,1727511,1013143,1722744,1014095,1716071,1014730,1708443,1015365,1698910,1015683,1676982,1016000,1650923,1016000,1622321,1015683,1591496,1014730,1559716,1013778,1497746,1011555,1443404,1009333,1390650,1006793,1438319,1005205,1487259,1003300,1543509,1000443,1572428,998538,1600394,996633,1626771,994410,1650605,992188,1671262,989648,1679842,988378,1687787,986790,1693825,985520,1698592,983933,1702088,982028,1703359,981075,1704312,980440,1705266,978218,1706219,974725,1707490,969963,1708443,963930,1710986,949960,1713528,932498,1716071,912178,1718613,890270,1723698,844233,1728147,798513,1731642,759143,1734820,720725xm519410,561340l516871,583565,514650,605473,512746,627698,510843,650240,509573,673100,508622,695960,507670,719138,507352,742950,742467,742950,742467,578485,713276,577850,684720,576580,656163,575310,627924,573405,600319,570865,573032,568325,546062,564833,519410,561340xm1074474,554038l1100533,554038,1129135,554356,1159961,555308,1191422,556261,1253392,558483,1307734,560706,1360488,563246,1313137,564833,1264197,567056,1207947,569913,1179028,571501,1150745,573406,1124685,575628,1100851,577851,1079877,580391,1071296,581661,1063669,583248,1057313,584836,1052546,586423,1049051,588011,1048097,588963,1046826,589598,1045873,591821,1044919,595313,1042695,606108,1040152,620396,1037610,637858,1035386,657861,1032843,679768,1027441,726123,1022992,771526,1019496,811213,1016318,849313,1016000,805498,1016000,708978,1016318,656591,1016636,609918,1017271,590551,1017589,575311,1018225,564198,1018860,560706,1019178,558801,1019496,558166,1020449,557848,1023627,556896,1028394,555943,1035068,555308,1043013,554673,1052546,554356,1074474,554038xm995680,516891l992187,517208,989330,518161,986790,519748,984567,521971,982662,524511,981075,527368,980440,530543,980122,534353,980122,1036638,980440,1040131,981075,1043306,982662,1046163,984567,1048703,986790,1050926,989330,1052196,992187,1053783,995680,1054101,1752918,1054101,1756093,1053783,1759268,1052196,1761808,1050926,1764030,1048703,1765935,1046163,1767205,1043306,1768158,1040131,1768475,1036638,1768475,534353,1768158,530543,1767205,527368,1765935,524511,1764030,521971,1761808,519748,1759268,518161,1756093,517208,1752918,516891,995680,516891xm306823,515303l303015,528320,299842,541973,296670,555625,293814,569595,290958,583565,288420,597218,285882,611505,283660,625793,281757,640080,280170,654368,278584,668655,276997,683260,276045,698183,275094,713105,274142,728028,273824,742950,448336,742950,448970,718185,449922,693738,450874,669290,452461,645478,454047,621983,456268,598170,458489,574993,461345,552450,432154,546418,403597,540703,376310,534353,349023,527368,327764,521335,306823,515303xm956945,477838l958532,477838,1789748,477838,1791653,477838,1793240,478156,1796415,479743,1799273,481648,1801813,483871,1803718,486728,1805305,490221,1806258,493713,1806575,498158,1806575,1074103,1806258,1077913,1805305,1081406,1803718,1084898,1801813,1088073,1799273,1090613,1796415,1092201,1793240,1093471,1791653,1093788,1789748,1093788,958532,1093788,956945,1093788,955040,1093471,951865,1092201,949325,1090613,946785,1088073,944562,1084898,942657,1081406,941705,1077913,941387,1074103,941387,498158,941705,493713,942657,490221,944562,486728,946785,483871,949325,481648,951865,479743,955040,478156,956945,477838xm138975,443230l130408,460375,122475,477838,114860,495300,107245,513080,100899,531178,94236,549593,88525,568008,83448,586740,78372,605473,74247,624523,70439,643890,67266,663258,64411,682943,62507,702628,60286,722948,59334,742950,214808,742950,215125,726758,216077,710565,217029,694373,218615,678498,220202,662623,221788,647065,223692,631190,225913,615950,228134,600710,230672,585470,233528,570230,236701,554990,239874,540068,243364,525145,247172,510540,250979,496253,235749,490220,220519,484188,205924,477520,191645,471170,177684,464820,164358,457518,151666,450850,138975,443230xm577792,294005l570177,317500,562562,341630,555581,366713,549235,392748,542889,419100,537495,446405,532101,474345,527342,503238,553043,506413,578743,509588,605396,512128,631731,514668,659019,516573,686623,517843,714228,519113,742467,519748,742467,303848,721208,303213,699950,302578,679326,301625,658701,300673,638077,299403,618088,297815,597464,295910,577792,294005xm418510,269240l411530,279718,404549,290513,397886,300990,391223,312103,384560,323533,378531,334645,371868,346393,366157,358458,360446,370205,354417,382270,349023,394653,343946,407035,338870,419735,333476,432753,328716,445770,324274,458788,341091,463868,358224,468948,375993,473393,393761,477838,412164,482283,430885,486410,449922,490220,469277,493713,472133,474663,475623,455930,479113,437515,482921,419418,486728,401320,490536,383540,495295,366395,499420,349250,503862,333058,508304,317183,513381,301943,518140,286703,492440,282893,467691,278765,442942,274320,418510,269240xm299208,238125l283026,252730,275411,260033,267479,267653,253835,281940,240191,296863,227182,311785,214490,327343,202433,343218,190376,359093,178954,375603,168483,392430,178002,398145,188472,403860,198943,409575,210048,414973,221471,420053,232894,425450,245268,430848,257642,435610,268430,439738,277315,414655,287151,390208,297304,366078,302381,354330,308409,342900,313803,331153,319515,319723,325543,308610,331572,297498,337600,286703,344264,275908,350609,265430,357590,254953,349023,253048,323957,245745,299208,238125xm1081336,129223l1090538,137795,1099422,146368,1107989,155575,1116873,164465,1125123,173990,1133690,183833,1141622,193358,1149555,203518,1164467,199708,1179380,195898,1188899,193358,1175890,184468,1162881,175578,1149872,167323,1136863,159068,1123219,151130,1109258,143510,1095297,136208,1081336,129223xm462297,129223l448336,136208,434375,143510,420731,151130,407088,159068,394079,167323,380752,175578,367743,184468,355052,193358,374406,198438,394079,203518,402011,193358,410261,183833,418510,173990,427077,164465,435644,155575,444528,146368,453095,137795,462297,129223xm931891,96838l942045,110490,951881,125413,961717,140970,970918,157480,979803,174625,988369,192405,996936,210820,1004869,230188,1025176,227330,1045165,224155,1065472,220980,1084827,217170,1076260,207645,1067376,198120,1058491,188913,1049607,180023,1040406,171450,1031204,163195,1021685,155258,1011849,147320,1002648,140018,992494,133033,982975,126048,972822,119380,962986,113348,952515,107315,942045,101918,931891,96838xm611742,96838l601589,101918,591118,107315,580965,113348,570811,119698,560658,126048,551139,133033,540986,140018,531784,147320,521948,155258,512746,163195,503228,171450,494343,180023,485142,189230,476258,198120,467691,207645,458807,217170,478479,220980,498468,224155,518458,227330,538764,230188,547014,210820,555264,192405,564148,174625,573032,157480,582234,140970,591753,125413,601589,110490,611742,96838xm801166,63818l801166,245110,837655,244158,873509,242570,909363,240348,944266,237173,935064,216853,925545,197803,916027,179705,906190,162878,901114,155258,896037,147320,890960,140018,885884,133033,880807,126048,875730,119698,870019,113665,864942,107633,856693,99695,848760,92075,840828,85725,832896,79693,824963,74613,817031,70168,809099,66675,801166,63818xm742467,63818l734535,66675,726920,70168,718987,74613,711055,79693,703123,85725,694873,92075,686941,99695,678691,107633,673614,113665,668538,119698,662826,126048,657750,133033,652990,140018,647596,147320,642519,154940,637760,162878,632683,171450,627607,179705,618088,197803,608569,216853,599685,237173,634587,240030,670124,242570,705978,244158,742467,245110,742467,63818xm754841,0l771975,0,789109,0,806243,635,823377,1588,840193,2858,856693,4445,873509,6350,890008,9208,906508,11748,923007,14923,939189,18098,955371,21908,971236,25718,987100,30480,1002965,35243,1018512,40005,1034060,45720,1049290,51435,1064520,57150,1079115,63818,1094028,70168,1108624,76835,1123219,84455,1137497,91758,1151458,99695,1165419,107633,1179063,116205,1192707,124778,1206033,133668,1219042,142558,1232051,152400,1244743,161925,1257434,171768,1270126,182245,1282818,193358,1295192,204470,1307567,215900,1323749,232093,1339296,248920,1354844,266065,1369756,283528,1384035,301625,1397995,320358,1411322,339090,1423696,358775,1431629,371158,1439244,383858,1446859,396875,1453839,410210,1463675,429260,1301855,429260,1321528,420370,1340565,411480,1358651,401955,1375785,392430,1364680,375603,1353257,359093,1341517,343218,1329143,327343,1316451,311785,1303442,296863,1290116,281940,1276155,267653,1268222,260033,1260607,252730,1244425,238125,1215869,246698,1200956,250825,1186361,254953,1198735,274955,1210792,295275,1222215,316230,1233003,337820,1243473,360045,1253310,382588,1262828,405448,1271395,429260,1208888,429260,1200004,407353,1190803,385763,1180967,365125,1170813,344805,1160025,325120,1148603,306070,1137180,287020,1125123,269240,1101009,274320,1076260,278765,1051194,282893,1025493,286703,1031204,303213,1036281,320040,1041040,337503,1045800,355283,1050559,373063,1054684,391478,1058809,410528,1062616,429260,1002965,429260,999475,412750,995667,396240,991542,380365,987418,364490,982658,346075,976947,328295,971553,311150,966159,294005,946169,295910,926180,297815,905556,299403,884932,300673,864308,301625,843684,302578,822742,303213,801166,303848,801166,519748,822108,519113,843366,518478,864308,517525,884614,516573,884614,575310,864308,576263,843366,577215,822108,577850,801166,578168,801166,742950,884614,742950,884614,801688,801166,801688,801166,965835,822108,966470,843366,967105,864308,968058,884614,969010,884614,1028065,864308,1026795,843366,1025843,822108,1025208,801166,1024890,801166,1240473,824963,1240790,848126,1241743,832896,1300163,801166,1299528,801166,1423353,771658,1538606,771023,1541781,771023,1544638,753890,1544321,736756,1543686,719622,1542733,702805,1541463,685989,1539558,669489,1537653,652673,1535431,636491,1532573,619992,1529716,603810,1526223,587628,1522096,571763,1518286,555898,1513841,540351,1509078,524486,1503998,509256,1498601,494343,1492886,479113,1486853,464200,1480503,449288,1474153,434692,1467168,420414,1459866,406136,1452246,392175,1444626,378214,1436688,364570,1428116,350927,1419861,337600,1410653,324591,1401763,311582,1392238,298891,1382396,286199,1372553,273507,1361758,260815,1351280,248441,1339850,236701,1328420,220202,1311910,204337,1295400,188790,1278255,173877,1260475,159599,1242378,145638,1223963,132629,1204913,119937,1185863,112005,1173163,104390,1160463,97409,1147445,90111,1134428,79641,1114108,69805,1093153,60286,1072198,51719,1050608,43469,1029018,36172,1006793,29826,984568,23480,961708,18086,939165,13326,915988,9202,892493,6029,868998,3490,845185,1587,820738,317,796608,0,772160,317,747713,1587,723583,3490,699453,6029,675640,9202,651828,13326,628650,18086,605473,23480,582295,29826,559753,36172,537528,43469,515620,51719,493713,60286,472440,69805,451168,79641,430530,90111,410210,97409,396875,104390,383858,112005,371158,119937,358775,132629,339090,145638,320040,159599,301625,173877,283528,188790,266065,204337,248920,220202,232093,236701,215900,248441,204470,260815,193358,273507,182245,286199,171768,298891,161925,311582,152400,324591,142558,337600,133668,350927,124460,364570,116205,378531,107633,392492,99695,406136,91758,420731,84455,435009,76835,449922,70168,464518,63818,479748,57150,494661,51118,509573,45720,525121,40005,540668,35243,556533,30480,572398,25718,588262,21908,604444,18098,620626,14605,637125,11748,653625,9208,670124,6350,686941,4445,703757,2858,720574,1588,737708,635,754841,0xe">
                      <v:fill on="t" focussize="0,0"/>
                      <v:stroke on="f"/>
                      <v:imagedata o:title=""/>
                      <o:lock v:ext="edit" aspectratio="f"/>
                    </v:shape>
                  </w:pict>
                </mc:Fallback>
              </mc:AlternateContent>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lang w:val="en-US" w:eastAsia="zh-CN"/>
              </w:rPr>
              <w:fldChar w:fldCharType="begin"/>
            </w:r>
            <w:r>
              <w:rPr>
                <w:rFonts w:hint="eastAsia" w:ascii="微软雅黑" w:hAnsi="微软雅黑" w:eastAsia="微软雅黑" w:cs="微软雅黑"/>
                <w:color w:val="FFFFFF"/>
                <w:kern w:val="2"/>
                <w:sz w:val="16"/>
                <w:szCs w:val="16"/>
                <w:lang w:val="en-US" w:eastAsia="zh-CN"/>
              </w:rPr>
              <w:instrText xml:space="preserve"> HYPERLINK "https://whatwhyhow7.github.io/" </w:instrText>
            </w:r>
            <w:r>
              <w:rPr>
                <w:rFonts w:hint="eastAsia" w:ascii="微软雅黑" w:hAnsi="微软雅黑" w:eastAsia="微软雅黑" w:cs="微软雅黑"/>
                <w:color w:val="FFFFFF"/>
                <w:kern w:val="2"/>
                <w:sz w:val="16"/>
                <w:szCs w:val="16"/>
                <w:lang w:val="en-US" w:eastAsia="zh-CN"/>
              </w:rPr>
              <w:fldChar w:fldCharType="separate"/>
            </w:r>
            <w:r>
              <w:rPr>
                <w:rStyle w:val="4"/>
                <w:rFonts w:hint="eastAsia" w:ascii="微软雅黑" w:hAnsi="微软雅黑" w:eastAsia="微软雅黑" w:cs="微软雅黑"/>
                <w:color w:val="FFFFFF"/>
                <w:kern w:val="2"/>
                <w:sz w:val="16"/>
                <w:szCs w:val="16"/>
                <w:lang w:val="en-US" w:eastAsia="zh-CN"/>
              </w:rPr>
              <w:t>whatwhyhow7.github.io</w:t>
            </w:r>
            <w:r>
              <w:rPr>
                <w:rFonts w:hint="eastAsia" w:ascii="微软雅黑" w:hAnsi="微软雅黑" w:eastAsia="微软雅黑" w:cs="微软雅黑"/>
                <w:color w:val="FFFFFF"/>
                <w:kern w:val="2"/>
                <w:sz w:val="16"/>
                <w:szCs w:val="16"/>
                <w:lang w:val="en-US" w:eastAsia="zh-CN"/>
              </w:rPr>
              <w:fldChar w:fldCharType="end"/>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480" w:firstLineChars="300"/>
              <w:jc w:val="left"/>
              <w:textAlignment w:val="bottom"/>
              <w:outlineLvl w:val="9"/>
            </w:pPr>
            <w:r>
              <w:rPr>
                <w:rFonts w:hint="eastAsia" w:ascii="微软雅黑" w:hAnsi="微软雅黑" w:eastAsia="微软雅黑" w:cs="微软雅黑"/>
                <w:color w:val="FFFFFF"/>
                <w:kern w:val="2"/>
                <w:sz w:val="16"/>
                <w:szCs w:val="16"/>
                <w:lang w:val="en-US" w:eastAsia="zh-CN"/>
              </w:rPr>
              <w:drawing>
                <wp:anchor distT="0" distB="0" distL="114300" distR="114300" simplePos="0" relativeHeight="251664384" behindDoc="0" locked="0" layoutInCell="1" allowOverlap="1">
                  <wp:simplePos x="0" y="0"/>
                  <wp:positionH relativeFrom="column">
                    <wp:posOffset>259080</wp:posOffset>
                  </wp:positionH>
                  <wp:positionV relativeFrom="paragraph">
                    <wp:posOffset>107950</wp:posOffset>
                  </wp:positionV>
                  <wp:extent cx="140335" cy="116840"/>
                  <wp:effectExtent l="0" t="0" r="12065" b="16510"/>
                  <wp:wrapNone/>
                  <wp:docPr id="7" name="图片 7" descr="social_github_18.754966887417px_1158729_easyico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ocial_github_18.754966887417px_1158729_easyicon.net"/>
                          <pic:cNvPicPr>
                            <a:picLocks noChangeAspect="1"/>
                          </pic:cNvPicPr>
                        </pic:nvPicPr>
                        <pic:blipFill>
                          <a:blip r:embed="rId6">
                            <a:lum bright="100000" contrast="-34000"/>
                          </a:blip>
                          <a:stretch>
                            <a:fillRect/>
                          </a:stretch>
                        </pic:blipFill>
                        <pic:spPr>
                          <a:xfrm>
                            <a:off x="0" y="0"/>
                            <a:ext cx="140335" cy="116840"/>
                          </a:xfrm>
                          <a:prstGeom prst="rect">
                            <a:avLst/>
                          </a:prstGeom>
                        </pic:spPr>
                      </pic:pic>
                    </a:graphicData>
                  </a:graphic>
                </wp:anchor>
              </w:drawing>
            </w:r>
            <w:r>
              <w:rPr>
                <w:rFonts w:hint="eastAsia" w:ascii="微软雅黑" w:hAnsi="微软雅黑" w:eastAsia="微软雅黑" w:cs="微软雅黑"/>
                <w:color w:val="FFFFFF"/>
                <w:kern w:val="2"/>
                <w:sz w:val="16"/>
                <w:szCs w:val="16"/>
                <w:lang w:val="en-US" w:eastAsia="zh-CN"/>
              </w:rPr>
              <w:t xml:space="preserve">     </w:t>
            </w:r>
            <w:r>
              <w:rPr>
                <w:rFonts w:hint="eastAsia" w:ascii="微软雅黑" w:hAnsi="微软雅黑" w:eastAsia="微软雅黑" w:cs="微软雅黑"/>
                <w:color w:val="FFFFFF"/>
                <w:kern w:val="2"/>
                <w:sz w:val="16"/>
                <w:szCs w:val="16"/>
                <w:lang w:val="en-US" w:eastAsia="zh-CN"/>
              </w:rPr>
              <w:fldChar w:fldCharType="begin"/>
            </w:r>
            <w:r>
              <w:rPr>
                <w:rFonts w:hint="eastAsia" w:ascii="微软雅黑" w:hAnsi="微软雅黑" w:eastAsia="微软雅黑" w:cs="微软雅黑"/>
                <w:color w:val="FFFFFF"/>
                <w:kern w:val="2"/>
                <w:sz w:val="16"/>
                <w:szCs w:val="16"/>
                <w:lang w:val="en-US" w:eastAsia="zh-CN"/>
              </w:rPr>
              <w:instrText xml:space="preserve"> HYPERLINK "https://github.com/whatwhyhow7" </w:instrText>
            </w:r>
            <w:r>
              <w:rPr>
                <w:rFonts w:hint="eastAsia" w:ascii="微软雅黑" w:hAnsi="微软雅黑" w:eastAsia="微软雅黑" w:cs="微软雅黑"/>
                <w:color w:val="FFFFFF"/>
                <w:kern w:val="2"/>
                <w:sz w:val="16"/>
                <w:szCs w:val="16"/>
                <w:lang w:val="en-US" w:eastAsia="zh-CN"/>
              </w:rPr>
              <w:fldChar w:fldCharType="separate"/>
            </w:r>
            <w:r>
              <w:rPr>
                <w:rStyle w:val="4"/>
                <w:rFonts w:hint="eastAsia" w:ascii="微软雅黑" w:hAnsi="微软雅黑" w:eastAsia="微软雅黑" w:cs="微软雅黑"/>
                <w:color w:val="FFFFFF"/>
                <w:kern w:val="2"/>
                <w:sz w:val="16"/>
                <w:szCs w:val="16"/>
                <w:lang w:val="en-US" w:eastAsia="zh-CN"/>
              </w:rPr>
              <w:t>github.com/whatwhyhow7</w:t>
            </w:r>
            <w:r>
              <w:rPr>
                <w:rFonts w:hint="eastAsia" w:ascii="微软雅黑" w:hAnsi="微软雅黑" w:eastAsia="微软雅黑" w:cs="微软雅黑"/>
                <w:color w:val="FFFFFF"/>
                <w:kern w:val="2"/>
                <w:sz w:val="16"/>
                <w:szCs w:val="16"/>
                <w:lang w:val="en-US" w:eastAsia="zh-CN"/>
              </w:rPr>
              <w:fldChar w:fldCharType="end"/>
            </w:r>
          </w:p>
          <w:p>
            <w:pPr>
              <w:pStyle w:val="9"/>
              <w:jc w:val="center"/>
              <w:rPr>
                <w:rFonts w:hint="eastAsia"/>
                <w:lang w:val="en-US" w:eastAsia="zh-CN"/>
              </w:rPr>
            </w:pPr>
          </w:p>
          <w:p>
            <w:pPr>
              <w:pStyle w:val="9"/>
              <w:jc w:val="center"/>
              <w:rPr>
                <w:rFonts w:hint="eastAsia"/>
                <w:lang w:val="en-US" w:eastAsia="zh-CN"/>
              </w:rPr>
            </w:pPr>
            <w:r>
              <w:rPr>
                <w:rFonts w:hint="eastAsia"/>
                <w:lang w:val="en-US" w:eastAsia="zh-CN"/>
              </w:rPr>
              <w:t>专业技能</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rPr>
            </w:pPr>
            <w:r>
              <w:rPr>
                <w:rFonts w:hint="eastAsia" w:ascii="微软雅黑" w:hAnsi="微软雅黑" w:eastAsia="微软雅黑" w:cs="微软雅黑"/>
                <w:color w:val="FFFFFF"/>
                <w:kern w:val="2"/>
                <w:sz w:val="18"/>
                <w:szCs w:val="18"/>
                <w:lang w:val="en-US" w:eastAsia="zh-CN"/>
              </w:rPr>
              <w:t>JavaScript  jQuery  Vue.js</w:t>
            </w:r>
            <w:r>
              <w:rPr>
                <w:rFonts w:hint="eastAsia" w:ascii="微软雅黑" w:hAnsi="微软雅黑" w:eastAsia="微软雅黑" w:cs="微软雅黑"/>
                <w:color w:val="FFFFFF"/>
                <w:kern w:val="2"/>
                <w:sz w:val="18"/>
                <w:szCs w:val="18"/>
              </w:rPr>
              <w:tab/>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Git  SVN  Webpack</w:t>
            </w:r>
          </w:p>
          <w:p>
            <w:pPr>
              <w:pStyle w:val="2"/>
              <w:keepNext w:val="0"/>
              <w:keepLines w:val="0"/>
              <w:pageBreakBefore w:val="0"/>
              <w:widowControl w:val="0"/>
              <w:tabs>
                <w:tab w:val="left" w:pos="440"/>
              </w:tabs>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Java  MySQL  Linux</w:t>
            </w:r>
          </w:p>
          <w:p>
            <w:pPr>
              <w:pStyle w:val="2"/>
              <w:keepNext w:val="0"/>
              <w:keepLines w:val="0"/>
              <w:pageBreakBefore w:val="0"/>
              <w:widowControl w:val="0"/>
              <w:tabs>
                <w:tab w:val="left" w:pos="440"/>
              </w:tabs>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pPr>
            <w:r>
              <w:rPr>
                <w:rFonts w:hint="eastAsia" w:ascii="微软雅黑" w:hAnsi="微软雅黑" w:eastAsia="微软雅黑" w:cs="微软雅黑"/>
                <w:color w:val="FFFFFF"/>
                <w:sz w:val="18"/>
                <w:szCs w:val="18"/>
                <w:lang w:val="en-US" w:eastAsia="zh-CN"/>
              </w:rPr>
              <w:t>CET-4 &amp; CET-6</w:t>
            </w:r>
          </w:p>
          <w:p>
            <w:pPr>
              <w:pStyle w:val="9"/>
              <w:jc w:val="center"/>
              <w:rPr>
                <w:rFonts w:hint="eastAsia"/>
                <w:lang w:val="en-US" w:eastAsia="zh-CN"/>
              </w:rPr>
            </w:pPr>
            <w:r>
              <w:rPr>
                <w:rFonts w:hint="eastAsia"/>
                <w:lang w:val="en-US" w:eastAsia="zh-CN"/>
              </w:rPr>
              <w:t>获得认可</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2017 年个人绩效双A (TOP 10%)</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2017年度搜狗公司优秀团队成员</w:t>
            </w:r>
          </w:p>
          <w:p>
            <w:pPr>
              <w:pStyle w:val="2"/>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firstLine="360" w:firstLineChars="200"/>
              <w:jc w:val="left"/>
              <w:textAlignment w:val="bottom"/>
              <w:outlineLvl w:val="9"/>
              <w:rPr>
                <w:rFonts w:hint="eastAsia"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2016-2017搜索部门优秀员工</w:t>
            </w:r>
          </w:p>
          <w:p>
            <w:pPr>
              <w:pStyle w:val="9"/>
              <w:jc w:val="center"/>
            </w:pPr>
            <w:bookmarkStart w:id="3" w:name="hobbies"/>
            <w:r>
              <w:rPr>
                <w:rFonts w:hint="eastAsia"/>
                <w:lang w:val="en-US" w:eastAsia="zh-CN"/>
              </w:rPr>
              <w:t>兴趣爱好</w:t>
            </w:r>
            <w:bookmarkEnd w:id="3"/>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bookmarkStart w:id="4" w:name="hobbies_content"/>
            <w:r>
              <w:rPr>
                <w:rFonts w:hint="eastAsia"/>
                <w:sz w:val="18"/>
                <w:szCs w:val="18"/>
                <w:lang w:val="en-US" w:eastAsia="zh-CN"/>
              </w:rPr>
              <w:t>摄影</w:t>
            </w:r>
            <w:bookmarkEnd w:id="4"/>
            <w:r>
              <w:rPr>
                <w:rFonts w:hint="eastAsia" w:ascii="微软雅黑" w:hAnsi="微软雅黑" w:eastAsia="微软雅黑" w:cs="微软雅黑"/>
                <w:color w:val="FFFFFF"/>
                <w:kern w:val="2"/>
                <w:sz w:val="18"/>
                <w:szCs w:val="18"/>
                <w:lang w:val="en-US" w:eastAsia="zh-CN" w:bidi="ar-SA"/>
              </w:rPr>
              <w:t>（</w:t>
            </w:r>
            <w:r>
              <w:rPr>
                <w:rFonts w:hint="eastAsia" w:ascii="微软雅黑" w:hAnsi="微软雅黑" w:eastAsia="微软雅黑" w:cs="微软雅黑"/>
                <w:color w:val="FFFFFF"/>
                <w:kern w:val="2"/>
                <w:sz w:val="18"/>
                <w:szCs w:val="18"/>
                <w:u w:val="single"/>
                <w:lang w:val="en-US" w:eastAsia="zh-CN" w:bidi="ar-SA"/>
              </w:rPr>
              <w:fldChar w:fldCharType="begin"/>
            </w:r>
            <w:r>
              <w:rPr>
                <w:rFonts w:hint="eastAsia" w:ascii="微软雅黑" w:hAnsi="微软雅黑" w:eastAsia="微软雅黑" w:cs="微软雅黑"/>
                <w:color w:val="FFFFFF"/>
                <w:kern w:val="2"/>
                <w:sz w:val="18"/>
                <w:szCs w:val="18"/>
                <w:u w:val="single"/>
                <w:lang w:val="en-US" w:eastAsia="zh-CN" w:bidi="ar-SA"/>
              </w:rPr>
              <w:instrText xml:space="preserve"> HYPERLINK "https://whatwhyhow7.github.io/photo/" </w:instrText>
            </w:r>
            <w:r>
              <w:rPr>
                <w:rFonts w:hint="eastAsia" w:ascii="微软雅黑" w:hAnsi="微软雅黑" w:eastAsia="微软雅黑" w:cs="微软雅黑"/>
                <w:color w:val="FFFFFF"/>
                <w:kern w:val="2"/>
                <w:sz w:val="18"/>
                <w:szCs w:val="18"/>
                <w:u w:val="single"/>
                <w:lang w:val="en-US" w:eastAsia="zh-CN" w:bidi="ar-SA"/>
              </w:rPr>
              <w:fldChar w:fldCharType="separate"/>
            </w:r>
            <w:r>
              <w:rPr>
                <w:rFonts w:hint="eastAsia" w:ascii="微软雅黑" w:hAnsi="微软雅黑" w:eastAsia="微软雅黑" w:cs="微软雅黑"/>
                <w:color w:val="FFFFFF"/>
                <w:kern w:val="2"/>
                <w:sz w:val="18"/>
                <w:szCs w:val="18"/>
                <w:u w:val="single"/>
                <w:lang w:val="en-US" w:eastAsia="zh-CN" w:bidi="ar-SA"/>
              </w:rPr>
              <w:t>个人摄影小站</w:t>
            </w:r>
            <w:r>
              <w:rPr>
                <w:rFonts w:hint="eastAsia" w:ascii="微软雅黑" w:hAnsi="微软雅黑" w:eastAsia="微软雅黑" w:cs="微软雅黑"/>
                <w:color w:val="FFFFFF"/>
                <w:kern w:val="2"/>
                <w:sz w:val="18"/>
                <w:szCs w:val="18"/>
                <w:u w:val="single"/>
                <w:lang w:val="en-US" w:eastAsia="zh-CN" w:bidi="ar-SA"/>
              </w:rPr>
              <w:fldChar w:fldCharType="end"/>
            </w:r>
            <w:r>
              <w:rPr>
                <w:rFonts w:hint="eastAsia" w:ascii="微软雅黑" w:hAnsi="微软雅黑" w:eastAsia="微软雅黑" w:cs="微软雅黑"/>
                <w:color w:val="FFFFFF"/>
                <w:kern w:val="2"/>
                <w:sz w:val="18"/>
                <w:szCs w:val="18"/>
                <w:lang w:val="en-US" w:eastAsia="zh-CN" w:bidi="ar-SA"/>
              </w:rPr>
              <w:t>）</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台球、游泳</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三国杀、狼人杀</w:t>
            </w:r>
          </w:p>
          <w:p>
            <w:pPr>
              <w:pStyle w:val="9"/>
              <w:jc w:val="center"/>
              <w:rPr>
                <w:rFonts w:hint="eastAsia"/>
                <w:lang w:val="en-US" w:eastAsia="zh-CN"/>
              </w:rPr>
            </w:pPr>
            <w:r>
              <w:rPr>
                <w:rFonts w:hint="eastAsia"/>
                <w:lang w:val="en-US" w:eastAsia="zh-CN"/>
              </w:rPr>
              <w:t>自我评价</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rPr>
                <w:rFonts w:hint="eastAsia"/>
                <w:sz w:val="18"/>
                <w:szCs w:val="18"/>
                <w:lang w:val="en-US" w:eastAsia="zh-CN"/>
              </w:rPr>
            </w:pPr>
            <w:r>
              <w:rPr>
                <w:rFonts w:hint="eastAsia"/>
                <w:sz w:val="18"/>
                <w:szCs w:val="18"/>
                <w:lang w:val="en-US" w:eastAsia="zh-CN"/>
              </w:rPr>
              <w:t>认真负责，对前端充满浓厚兴趣</w:t>
            </w:r>
          </w:p>
          <w:p>
            <w:pPr>
              <w:pStyle w:val="10"/>
              <w:keepNext w:val="0"/>
              <w:keepLines w:val="0"/>
              <w:pageBreakBefore w:val="0"/>
              <w:widowControl w:val="0"/>
              <w:kinsoku/>
              <w:wordWrap/>
              <w:overflowPunct/>
              <w:topLinePunct w:val="0"/>
              <w:autoSpaceDE/>
              <w:autoSpaceDN/>
              <w:bidi w:val="0"/>
              <w:adjustRightInd/>
              <w:snapToGrid/>
              <w:spacing w:line="400" w:lineRule="exact"/>
              <w:ind w:left="0" w:leftChars="0" w:right="170" w:firstLine="360" w:firstLineChars="200"/>
              <w:jc w:val="left"/>
              <w:textAlignment w:val="bottom"/>
              <w:outlineLvl w:val="9"/>
            </w:pPr>
            <w:r>
              <w:rPr>
                <w:rFonts w:hint="eastAsia" w:cs="微软雅黑"/>
                <w:color w:val="FFFFFF"/>
                <w:kern w:val="2"/>
                <w:sz w:val="18"/>
                <w:szCs w:val="18"/>
                <w:lang w:val="en-US" w:eastAsia="zh-CN"/>
              </w:rPr>
              <w:t>致力成为一名优秀的前端工程师</w:t>
            </w:r>
          </w:p>
        </w:tc>
        <w:tc>
          <w:tcPr>
            <w:tcW w:w="8744" w:type="dxa"/>
            <w:vAlign w:val="top"/>
          </w:tcPr>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rPr>
            </w:pPr>
            <w:r>
              <w:rPr>
                <w:rFonts w:hint="eastAsia" w:ascii="微软雅黑" w:hAnsi="微软雅黑" w:eastAsia="微软雅黑" w:cstheme="minorBidi"/>
                <w:b/>
                <w:bCs/>
                <w:color w:val="489CA2"/>
                <w:kern w:val="24"/>
                <w:sz w:val="24"/>
                <w:szCs w:val="24"/>
              </w:rPr>
              <w:t>教育背景</w:t>
            </w:r>
            <w:bookmarkStart w:id="5" w:name="education_1"/>
          </w:p>
          <w:bookmarkEnd w:id="5"/>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bookmarkStart w:id="6" w:name="work_1"/>
            <w:r>
              <w:rPr>
                <w:rFonts w:hint="eastAsia" w:ascii="微软雅黑" w:hAnsi="微软雅黑" w:eastAsia="微软雅黑"/>
                <w:color w:val="000000"/>
                <w:sz w:val="18"/>
                <w:szCs w:val="18"/>
                <w:lang w:val="en-US" w:eastAsia="zh-CN"/>
              </w:rPr>
              <w:t>2012 - 2015                    北京航空航天大学                    软件工程                                          硕士</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2007 - 2011                    南京信息工程大学                    计算机科学与技术                            本科</w:t>
            </w:r>
          </w:p>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lang w:val="en-US" w:eastAsia="zh-CN"/>
              </w:rPr>
            </w:pPr>
            <w:r>
              <w:rPr>
                <w:rFonts w:hint="eastAsia" w:ascii="微软雅黑" w:hAnsi="微软雅黑" w:eastAsia="微软雅黑" w:cstheme="minorBidi"/>
                <w:b/>
                <w:bCs/>
                <w:color w:val="489CA2"/>
                <w:kern w:val="24"/>
                <w:sz w:val="24"/>
                <w:szCs w:val="24"/>
                <w:lang w:val="en-US" w:eastAsia="zh-CN"/>
              </w:rPr>
              <w:t>工作经历</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 · 复合搜索研发部 · 北京</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开发工程师</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2015.08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开发搜狗搜索网页结构化结果以及维护其他网页搜索产品的迭代更新，保证搜狗搜索网页端的基础展现品质和相关的数据统计支持。</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独立完成搜狗知识搜索无线端一期的前端搭建，基于网页搜索前端代码整理出公用模块和相关文档，为后续快速搭建一个垂直搜索提供通用参考。</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独立负责搜狗微信搜索前端工作，对接前端相关的所有业务需求，保证搜狗微信搜索按照合作方的协议提供正常稳定的服务和技术升级。</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4. 负责搜狗翻译前端项目的日常需求开发，编写相关组件和模块，维护代码质量和规范，解决性能优化和持续集成。</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5. 开发和维护搜狗翻译的微信小程序，负责该产品的快速迭代需求。</w:t>
            </w:r>
            <w:bookmarkEnd w:id="6"/>
            <w:bookmarkStart w:id="7" w:name="work_2"/>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lang w:val="en-US" w:eastAsia="zh-CN"/>
              </w:rPr>
            </w:pPr>
            <w:r>
              <w:rPr>
                <w:rFonts w:hint="eastAsia" w:ascii="微软雅黑" w:hAnsi="微软雅黑" w:eastAsia="微软雅黑" w:cstheme="minorBidi"/>
                <w:b/>
                <w:bCs/>
                <w:color w:val="489CA2"/>
                <w:kern w:val="24"/>
                <w:lang w:val="en-US" w:eastAsia="zh-CN"/>
              </w:rPr>
              <w:t>百度 · 运营产品研发部 · 北京</w:t>
            </w:r>
            <w:r>
              <w:rPr>
                <w:rFonts w:hint="eastAsia" w:ascii="微软雅黑" w:hAnsi="微软雅黑" w:eastAsia="微软雅黑" w:cstheme="minorBidi"/>
                <w:b/>
                <w:bCs/>
                <w:color w:val="489CA2"/>
                <w:kern w:val="24"/>
                <w:lang w:val="en-US" w:eastAsia="zh-CN"/>
              </w:rPr>
              <w:tab/>
            </w:r>
            <w:r>
              <w:rPr>
                <w:rFonts w:hint="eastAsia" w:ascii="微软雅黑" w:hAnsi="微软雅黑" w:eastAsia="微软雅黑" w:cstheme="minorBidi"/>
                <w:b/>
                <w:bCs/>
                <w:color w:val="489CA2"/>
                <w:kern w:val="24"/>
                <w:lang w:val="en-US" w:eastAsia="zh-CN"/>
              </w:rPr>
              <w:t xml:space="preserve">    Java 开发实习           2014.07 - 2015.04</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1. 按省份抓取全国企业信用信息公示系统里的工商数据并入库存储</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rPr>
              <w:t>2. 对销售部门提供的不完整的</w:t>
            </w:r>
            <w:r>
              <w:rPr>
                <w:rFonts w:hint="eastAsia" w:ascii="微软雅黑" w:hAnsi="微软雅黑" w:eastAsia="微软雅黑"/>
                <w:color w:val="000000"/>
                <w:sz w:val="18"/>
                <w:szCs w:val="18"/>
                <w:lang w:val="en-US" w:eastAsia="zh-CN"/>
              </w:rPr>
              <w:t xml:space="preserve"> </w:t>
            </w:r>
            <w:r>
              <w:rPr>
                <w:rFonts w:hint="eastAsia" w:ascii="微软雅黑" w:hAnsi="微软雅黑" w:eastAsia="微软雅黑"/>
                <w:color w:val="000000"/>
                <w:sz w:val="18"/>
                <w:szCs w:val="18"/>
              </w:rPr>
              <w:t>Excel文件进行读取、</w:t>
            </w:r>
            <w:r>
              <w:rPr>
                <w:rFonts w:hint="eastAsia" w:ascii="微软雅黑" w:hAnsi="微软雅黑" w:eastAsia="微软雅黑"/>
                <w:color w:val="000000"/>
                <w:sz w:val="18"/>
                <w:szCs w:val="18"/>
                <w:lang w:val="en-US" w:eastAsia="zh-CN"/>
              </w:rPr>
              <w:t>解析</w:t>
            </w:r>
            <w:r>
              <w:rPr>
                <w:rFonts w:hint="eastAsia" w:ascii="微软雅黑" w:hAnsi="微软雅黑" w:eastAsia="微软雅黑"/>
                <w:color w:val="000000"/>
                <w:sz w:val="18"/>
                <w:szCs w:val="18"/>
              </w:rPr>
              <w:t>、匹配和补充其完整的工商信息</w:t>
            </w:r>
            <w:bookmarkEnd w:id="7"/>
            <w:r>
              <w:rPr>
                <w:rFonts w:hint="eastAsia" w:ascii="微软雅黑" w:hAnsi="微软雅黑" w:eastAsia="微软雅黑"/>
                <w:color w:val="000000"/>
                <w:sz w:val="18"/>
                <w:szCs w:val="18"/>
                <w:lang w:eastAsia="zh-CN"/>
              </w:rPr>
              <w:t>。</w:t>
            </w:r>
          </w:p>
          <w:p>
            <w:pPr>
              <w:pStyle w:val="11"/>
              <w:keepNext w:val="0"/>
              <w:keepLines w:val="0"/>
              <w:pageBreakBefore w:val="0"/>
              <w:widowControl w:val="0"/>
              <w:kinsoku/>
              <w:wordWrap/>
              <w:overflowPunct/>
              <w:topLinePunct w:val="0"/>
              <w:autoSpaceDE/>
              <w:autoSpaceDN/>
              <w:bidi w:val="0"/>
              <w:adjustRightInd/>
              <w:snapToGrid/>
              <w:spacing w:before="340" w:after="220" w:line="240" w:lineRule="exact"/>
              <w:ind w:left="0" w:leftChars="0" w:firstLine="240" w:firstLineChars="100"/>
              <w:jc w:val="both"/>
              <w:textAlignment w:val="auto"/>
              <w:outlineLvl w:val="9"/>
              <w:rPr>
                <w:rFonts w:hint="eastAsia" w:ascii="微软雅黑" w:hAnsi="微软雅黑" w:eastAsia="微软雅黑" w:cstheme="minorBidi"/>
                <w:b/>
                <w:bCs/>
                <w:color w:val="489CA2"/>
                <w:kern w:val="24"/>
                <w:sz w:val="24"/>
                <w:szCs w:val="24"/>
                <w:lang w:val="en-US" w:eastAsia="zh-CN"/>
              </w:rPr>
            </w:pPr>
            <w:r>
              <w:rPr>
                <w:rFonts w:hint="eastAsia" w:ascii="微软雅黑" w:hAnsi="微软雅黑" w:eastAsia="微软雅黑" w:cstheme="minorBidi"/>
                <w:b/>
                <w:bCs/>
                <w:color w:val="489CA2"/>
                <w:kern w:val="24"/>
                <w:sz w:val="24"/>
                <w:szCs w:val="24"/>
                <w:lang w:val="en-US" w:eastAsia="zh-CN"/>
              </w:rPr>
              <w:t>项目经历</w:t>
            </w:r>
            <w:bookmarkStart w:id="8" w:name="project_time_1"/>
            <w:bookmarkStart w:id="9" w:name="project_1"/>
          </w:p>
          <w:bookmarkEnd w:id="8"/>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left"/>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搜狗网页搜索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项目成员</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2015.08 - 2016.05</w:t>
            </w:r>
          </w:p>
          <w:bookmarkEnd w:id="9"/>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基于后端返回的 XML，通过 XPath 编写 XSL 将其转化为结构化结果的 HTML。开发和维护结构化结果四十余种。</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借助 jQuery + Juicer.js 实现用户中心、登录注册、明星卡片、明星榜单等二级单页应用</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依赖 sessionStorage 解决了 ajax 页后退保持的功能难点。</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搜狗知识搜索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项目负责人</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2016.06 - 2016.08</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独立完成搜狗知识搜索无线端一期的前端搭建。</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基于网页搜索代码整理出公用模块和相关文档，为后续快速搭建一个垂直搜索提供通用参考。</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解决了在搜索结果中呈现原站图片、链接、段落等格式化文本和内容分量显示以及页面定位的需求难点。</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搜狗微信搜索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项目负责人</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2016.09 - 2017.07</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独立负责搜狗微信搜索前端工作，对接前端相关的所有日常业务需求，针对 PC、WAP 和 iPad 3 端进行了页面改版。</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2. 编写了 datepicker 的时间选择器组件，通过异步加密获取实现了文章阅读数等敏感信息的反抓取功能。</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根据合作方协议针对微信链接进行两次加密升级，并配套支持了产品、运营、测试、评测、日志解析等其他模块的解密服务。</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rPr>
            </w:pPr>
            <w:r>
              <w:rPr>
                <w:rFonts w:hint="eastAsia" w:ascii="微软雅黑" w:hAnsi="微软雅黑" w:eastAsia="微软雅黑" w:cstheme="minorBidi"/>
                <w:b/>
                <w:bCs/>
                <w:color w:val="489CA2"/>
                <w:kern w:val="24"/>
              </w:rPr>
              <w:t>搜狗翻译搜索</w:t>
            </w:r>
            <w:r>
              <w:rPr>
                <w:rFonts w:hint="eastAsia" w:ascii="微软雅黑" w:hAnsi="微软雅黑" w:eastAsia="微软雅黑" w:cstheme="minorBidi"/>
                <w:b/>
                <w:bCs/>
                <w:color w:val="489CA2"/>
                <w:kern w:val="24"/>
              </w:rPr>
              <w:tab/>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项目成员</w:t>
            </w:r>
            <w:r>
              <w:rPr>
                <w:rFonts w:hint="eastAsia" w:ascii="微软雅黑" w:hAnsi="微软雅黑" w:eastAsia="微软雅黑" w:cstheme="minorBidi"/>
                <w:b/>
                <w:bCs/>
                <w:color w:val="489CA2"/>
                <w:kern w:val="24"/>
                <w:lang w:val="en-US" w:eastAsia="zh-CN"/>
              </w:rPr>
              <w:t xml:space="preserve">                                   </w:t>
            </w:r>
            <w:r>
              <w:rPr>
                <w:rFonts w:hint="eastAsia" w:ascii="微软雅黑" w:hAnsi="微软雅黑" w:eastAsia="微软雅黑" w:cstheme="minorBidi"/>
                <w:b/>
                <w:bCs/>
                <w:color w:val="489CA2"/>
                <w:kern w:val="24"/>
              </w:rPr>
              <w:t>2017.08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负责搜狗翻译前端项目的日常需求开发，使用 jQuery &amp; EJS/Vue.js + ES6 + CommonJS 编写功能组件和模块。</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使用 Yarn + webpack 进行包管理和资源构建，使用 GitLab CI/CD 进行持续集成和持续部署</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3. 使用 VS Code + Git 进行项目开发和代码管理，借助 ESLint + Prettier 维护代码质量和规范。</w:t>
            </w:r>
          </w:p>
          <w:p>
            <w:pPr>
              <w:pStyle w:val="11"/>
              <w:keepNext w:val="0"/>
              <w:keepLines w:val="0"/>
              <w:pageBreakBefore w:val="0"/>
              <w:widowControl w:val="0"/>
              <w:kinsoku/>
              <w:wordWrap/>
              <w:overflowPunct/>
              <w:topLinePunct w:val="0"/>
              <w:autoSpaceDE/>
              <w:autoSpaceDN/>
              <w:bidi w:val="0"/>
              <w:adjustRightInd/>
              <w:snapToGrid/>
              <w:spacing w:line="240" w:lineRule="exact"/>
              <w:ind w:left="0" w:leftChars="0" w:firstLine="220" w:firstLineChars="100"/>
              <w:jc w:val="both"/>
              <w:textAlignment w:val="auto"/>
              <w:outlineLvl w:val="9"/>
              <w:rPr>
                <w:rFonts w:hint="eastAsia" w:ascii="微软雅黑" w:hAnsi="微软雅黑" w:eastAsia="微软雅黑" w:cstheme="minorBidi"/>
                <w:b/>
                <w:bCs/>
                <w:color w:val="489CA2"/>
                <w:kern w:val="24"/>
                <w:lang w:val="en-US" w:eastAsia="zh-CN"/>
              </w:rPr>
            </w:pPr>
            <w:r>
              <w:rPr>
                <w:rFonts w:hint="eastAsia" w:ascii="微软雅黑" w:hAnsi="微软雅黑" w:eastAsia="微软雅黑" w:cstheme="minorBidi"/>
                <w:b/>
                <w:bCs/>
                <w:color w:val="489CA2"/>
                <w:kern w:val="24"/>
                <w:lang w:val="en-US" w:eastAsia="zh-CN"/>
              </w:rPr>
              <w:t>搜狗翻译小程序                        项目负责人                                 2018.03 至今</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rPr>
            </w:pPr>
            <w:r>
              <w:rPr>
                <w:rFonts w:hint="eastAsia" w:ascii="微软雅黑" w:hAnsi="微软雅黑" w:eastAsia="微软雅黑"/>
                <w:color w:val="000000"/>
                <w:sz w:val="18"/>
                <w:szCs w:val="18"/>
              </w:rPr>
              <w:t>1. 开发和维护搜狗翻译的微信小程序，负责该产品的快速迭代需求。</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eastAsia="zh-CN"/>
              </w:rPr>
            </w:pPr>
            <w:r>
              <w:rPr>
                <w:rFonts w:hint="eastAsia" w:ascii="微软雅黑" w:hAnsi="微软雅黑" w:eastAsia="微软雅黑"/>
                <w:color w:val="000000"/>
                <w:sz w:val="18"/>
                <w:szCs w:val="18"/>
              </w:rPr>
              <w:t>2. 实现了语种选择、文本高亮、双人对话等交互逻辑较为复杂的需求难点</w:t>
            </w:r>
            <w:r>
              <w:rPr>
                <w:rFonts w:hint="eastAsia" w:ascii="微软雅黑" w:hAnsi="微软雅黑" w:eastAsia="微软雅黑"/>
                <w:color w:val="000000"/>
                <w:sz w:val="18"/>
                <w:szCs w:val="18"/>
                <w:lang w:eastAsia="zh-CN"/>
              </w:rPr>
              <w:t>。</w:t>
            </w:r>
          </w:p>
          <w:p>
            <w:pPr>
              <w:keepNext w:val="0"/>
              <w:keepLines w:val="0"/>
              <w:pageBreakBefore w:val="0"/>
              <w:widowControl w:val="0"/>
              <w:kinsoku/>
              <w:wordWrap/>
              <w:overflowPunct/>
              <w:topLinePunct w:val="0"/>
              <w:autoSpaceDE/>
              <w:autoSpaceDN/>
              <w:bidi w:val="0"/>
              <w:adjustRightInd/>
              <w:snapToGrid/>
              <w:spacing w:before="181" w:beforeLines="50" w:after="0" w:line="240" w:lineRule="exact"/>
              <w:ind w:left="220" w:leftChars="100" w:right="283"/>
              <w:jc w:val="left"/>
              <w:textAlignment w:val="auto"/>
              <w:outlineLvl w:val="9"/>
              <w:rPr>
                <w:rFonts w:hint="eastAsia" w:ascii="微软雅黑" w:hAnsi="微软雅黑" w:eastAsia="微软雅黑"/>
                <w:color w:val="000000"/>
                <w:sz w:val="18"/>
                <w:szCs w:val="18"/>
                <w:lang w:val="en-US" w:eastAsia="zh-CN"/>
              </w:rPr>
            </w:pPr>
            <w:r>
              <w:rPr>
                <w:rFonts w:hint="eastAsia" w:ascii="微软雅黑" w:hAnsi="微软雅黑" w:eastAsia="微软雅黑"/>
                <w:color w:val="000000"/>
                <w:sz w:val="18"/>
                <w:szCs w:val="18"/>
                <w:lang w:val="en-US" w:eastAsia="zh-CN"/>
              </w:rPr>
              <w:t>3. 累计访问用户数 3w，DAU 280。</w:t>
            </w:r>
          </w:p>
          <w:p>
            <w:pPr>
              <w:pStyle w:val="8"/>
              <w:widowControl w:val="0"/>
              <w:jc w:val="both"/>
            </w:pPr>
          </w:p>
          <w:p>
            <w:pPr>
              <w:spacing w:after="0" w:line="240" w:lineRule="auto"/>
            </w:pPr>
          </w:p>
        </w:tc>
      </w:tr>
    </w:tbl>
    <w:p>
      <w:pPr>
        <w:spacing w:line="14" w:lineRule="exact"/>
        <w:rPr>
          <w:sz w:val="2"/>
        </w:rPr>
      </w:pPr>
      <w:r>
        <w:rPr>
          <w:sz w:val="2"/>
        </w:rPr>
        <w:br w:type="page"/>
      </w:r>
    </w:p>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01031F"/>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2663B"/>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1254EF6"/>
    <w:rsid w:val="02B32B78"/>
    <w:rsid w:val="038944F5"/>
    <w:rsid w:val="04826C6B"/>
    <w:rsid w:val="04DD31F5"/>
    <w:rsid w:val="05A25D67"/>
    <w:rsid w:val="06060BE8"/>
    <w:rsid w:val="07D820AF"/>
    <w:rsid w:val="084F423B"/>
    <w:rsid w:val="08962DDF"/>
    <w:rsid w:val="0D164E64"/>
    <w:rsid w:val="0D9F518F"/>
    <w:rsid w:val="0FB97170"/>
    <w:rsid w:val="12D52EC6"/>
    <w:rsid w:val="12F7425E"/>
    <w:rsid w:val="147E3451"/>
    <w:rsid w:val="161002FB"/>
    <w:rsid w:val="18016091"/>
    <w:rsid w:val="1A0C1CEB"/>
    <w:rsid w:val="1B420D79"/>
    <w:rsid w:val="1C15518A"/>
    <w:rsid w:val="1CB4253D"/>
    <w:rsid w:val="1CE12C81"/>
    <w:rsid w:val="1EED4142"/>
    <w:rsid w:val="1EEE1AD4"/>
    <w:rsid w:val="1F300B10"/>
    <w:rsid w:val="1FD85AA8"/>
    <w:rsid w:val="22F31BFA"/>
    <w:rsid w:val="25B054F2"/>
    <w:rsid w:val="26F91C3F"/>
    <w:rsid w:val="27B33DB7"/>
    <w:rsid w:val="2AA07326"/>
    <w:rsid w:val="2C377DF4"/>
    <w:rsid w:val="2CCDB6AD"/>
    <w:rsid w:val="2D2204A8"/>
    <w:rsid w:val="301108D3"/>
    <w:rsid w:val="31C56067"/>
    <w:rsid w:val="32741051"/>
    <w:rsid w:val="33565713"/>
    <w:rsid w:val="33CE3A09"/>
    <w:rsid w:val="350E2859"/>
    <w:rsid w:val="35A242CB"/>
    <w:rsid w:val="381935CA"/>
    <w:rsid w:val="3B0F7BDD"/>
    <w:rsid w:val="3BB77058"/>
    <w:rsid w:val="3F4C13CE"/>
    <w:rsid w:val="40B02F57"/>
    <w:rsid w:val="43780127"/>
    <w:rsid w:val="4488408F"/>
    <w:rsid w:val="44C56388"/>
    <w:rsid w:val="4501031F"/>
    <w:rsid w:val="454F2800"/>
    <w:rsid w:val="458C3158"/>
    <w:rsid w:val="46074402"/>
    <w:rsid w:val="47383E76"/>
    <w:rsid w:val="483B382F"/>
    <w:rsid w:val="4923365A"/>
    <w:rsid w:val="49A60748"/>
    <w:rsid w:val="4FA226E4"/>
    <w:rsid w:val="4FA26FB2"/>
    <w:rsid w:val="50B36272"/>
    <w:rsid w:val="51E9609B"/>
    <w:rsid w:val="52393FE9"/>
    <w:rsid w:val="54234F28"/>
    <w:rsid w:val="54386378"/>
    <w:rsid w:val="56E6146C"/>
    <w:rsid w:val="586869AB"/>
    <w:rsid w:val="587F4B33"/>
    <w:rsid w:val="59B027B2"/>
    <w:rsid w:val="5DAC104B"/>
    <w:rsid w:val="5F137243"/>
    <w:rsid w:val="5FDFD70C"/>
    <w:rsid w:val="64502DAF"/>
    <w:rsid w:val="64F03293"/>
    <w:rsid w:val="65640CCE"/>
    <w:rsid w:val="659716BA"/>
    <w:rsid w:val="668B1597"/>
    <w:rsid w:val="68A15CE4"/>
    <w:rsid w:val="69B20E74"/>
    <w:rsid w:val="6D30729E"/>
    <w:rsid w:val="6DD567F4"/>
    <w:rsid w:val="6EBB1505"/>
    <w:rsid w:val="6F42580A"/>
    <w:rsid w:val="700F5375"/>
    <w:rsid w:val="70946275"/>
    <w:rsid w:val="70B149BF"/>
    <w:rsid w:val="70FF1284"/>
    <w:rsid w:val="71182758"/>
    <w:rsid w:val="720F0DA8"/>
    <w:rsid w:val="729A6807"/>
    <w:rsid w:val="739C3B2E"/>
    <w:rsid w:val="74F9051D"/>
    <w:rsid w:val="759A7E01"/>
    <w:rsid w:val="75FF30EE"/>
    <w:rsid w:val="76D939F2"/>
    <w:rsid w:val="7CCE503D"/>
    <w:rsid w:val="7D7ACB9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character" w:styleId="4">
    <w:name w:val="FollowedHyperlink"/>
    <w:basedOn w:val="3"/>
    <w:semiHidden/>
    <w:unhideWhenUsed/>
    <w:qFormat/>
    <w:uiPriority w:val="99"/>
    <w:rPr>
      <w:color w:val="800080"/>
      <w:u w:val="single"/>
    </w:rPr>
  </w:style>
  <w:style w:type="character" w:styleId="5">
    <w:name w:val="Hyperlink"/>
    <w:basedOn w:val="3"/>
    <w:unhideWhenUsed/>
    <w:qFormat/>
    <w:uiPriority w:val="99"/>
    <w:rPr>
      <w:color w:val="0000FF"/>
      <w:u w:val="single"/>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wenhao\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2018-06-29T07:18:00Z</dcterms:created>
  <dc:creator>whatwhyhow7</dc:creator>
  <cp:lastModifiedBy>whatwhyhow7</cp:lastModifiedBy>
  <dcterms:modified xsi:type="dcterms:W3CDTF">2018-08-08T07:44:48Z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vt:lpwstr>4</vt:lpwstr>
  </property>
</Properties>
</file>